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16576ED" w14:textId="47A91553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</w:pPr>
      <w:r w:rsidRPr="005345E2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  <w:t>Práctica 1</w:t>
      </w:r>
    </w:p>
    <w:p w14:paraId="3CA3FE79" w14:textId="77777777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</w:pPr>
    </w:p>
    <w:p w14:paraId="3C903BB6" w14:textId="77777777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</w:pPr>
      <w:r w:rsidRPr="005345E2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Modelos de Simulación</w:t>
      </w:r>
    </w:p>
    <w:p w14:paraId="044F9840" w14:textId="77777777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</w:pPr>
      <w:r w:rsidRPr="005345E2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de Redes de Interconexión y</w:t>
      </w:r>
    </w:p>
    <w:p w14:paraId="38C41B72" w14:textId="7AB0C0D5" w:rsidR="00D958BF" w:rsidRPr="005345E2" w:rsidRDefault="009D5DE9" w:rsidP="009D5DE9">
      <w:pPr>
        <w:jc w:val="center"/>
        <w:rPr>
          <w:rFonts w:ascii="Arial" w:hAnsi="Arial" w:cs="Arial"/>
        </w:rPr>
      </w:pPr>
      <w:r w:rsidRPr="005345E2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Evaluación del Control de Flujo</w:t>
      </w:r>
    </w:p>
    <w:p w14:paraId="082B73F7" w14:textId="3CB764AB" w:rsidR="009D5DE9" w:rsidRPr="005345E2" w:rsidRDefault="009D5DE9" w:rsidP="00D958BF">
      <w:pPr>
        <w:rPr>
          <w:rFonts w:ascii="Arial" w:hAnsi="Arial" w:cs="Arial"/>
        </w:rPr>
      </w:pPr>
    </w:p>
    <w:p w14:paraId="0EC66210" w14:textId="441D18D5" w:rsidR="009D5DE9" w:rsidRPr="005345E2" w:rsidRDefault="009D5DE9" w:rsidP="00D958BF">
      <w:pPr>
        <w:rPr>
          <w:rFonts w:ascii="Arial" w:hAnsi="Arial" w:cs="Arial"/>
        </w:rPr>
      </w:pPr>
    </w:p>
    <w:p w14:paraId="4083E5AA" w14:textId="771E4326" w:rsidR="009D5DE9" w:rsidRPr="005345E2" w:rsidRDefault="009D5DE9" w:rsidP="009D5DE9">
      <w:pPr>
        <w:jc w:val="center"/>
        <w:rPr>
          <w:rFonts w:ascii="Arial" w:hAnsi="Arial" w:cs="Arial"/>
          <w:b/>
          <w:sz w:val="44"/>
          <w:szCs w:val="44"/>
        </w:rPr>
      </w:pPr>
      <w:r w:rsidRPr="005345E2">
        <w:rPr>
          <w:rFonts w:ascii="Arial" w:hAnsi="Arial" w:cs="Arial"/>
          <w:b/>
          <w:sz w:val="44"/>
          <w:szCs w:val="44"/>
        </w:rPr>
        <w:t>Manel Lurbe Sempere</w:t>
      </w:r>
    </w:p>
    <w:p w14:paraId="2B4E811E" w14:textId="58A844CF" w:rsidR="009D5DE9" w:rsidRPr="005345E2" w:rsidRDefault="009D5DE9" w:rsidP="009D5DE9">
      <w:pPr>
        <w:tabs>
          <w:tab w:val="left" w:pos="3790"/>
        </w:tabs>
        <w:jc w:val="center"/>
        <w:rPr>
          <w:rFonts w:ascii="Arial" w:hAnsi="Arial" w:cs="Arial"/>
        </w:rPr>
      </w:pPr>
    </w:p>
    <w:p w14:paraId="339BFA0D" w14:textId="77777777" w:rsidR="009D5DE9" w:rsidRPr="005345E2" w:rsidRDefault="009D5DE9" w:rsidP="00D958BF">
      <w:pPr>
        <w:rPr>
          <w:rFonts w:ascii="Arial" w:hAnsi="Arial" w:cs="Arial"/>
        </w:rPr>
      </w:pPr>
    </w:p>
    <w:p w14:paraId="46BD9740" w14:textId="7F3BDE48" w:rsidR="009D5DE9" w:rsidRPr="005345E2" w:rsidRDefault="009D5DE9" w:rsidP="00D958BF">
      <w:pPr>
        <w:rPr>
          <w:rFonts w:ascii="Arial" w:hAnsi="Arial" w:cs="Arial"/>
        </w:rPr>
      </w:pPr>
    </w:p>
    <w:p w14:paraId="36CB75C1" w14:textId="02D7E066" w:rsidR="009D5DE9" w:rsidRPr="005345E2" w:rsidRDefault="009D5DE9" w:rsidP="00D958BF">
      <w:pPr>
        <w:rPr>
          <w:rFonts w:ascii="Arial" w:hAnsi="Arial" w:cs="Arial"/>
        </w:rPr>
      </w:pPr>
    </w:p>
    <w:p w14:paraId="2EC84946" w14:textId="2D3EBBC1" w:rsidR="009D5DE9" w:rsidRPr="005345E2" w:rsidRDefault="009D5DE9" w:rsidP="00D958BF">
      <w:pPr>
        <w:rPr>
          <w:rFonts w:ascii="Arial" w:hAnsi="Arial" w:cs="Arial"/>
        </w:rPr>
      </w:pPr>
    </w:p>
    <w:p w14:paraId="5AB5940F" w14:textId="053EC438" w:rsidR="009D5DE9" w:rsidRPr="005345E2" w:rsidRDefault="009D5DE9" w:rsidP="00D958BF">
      <w:pPr>
        <w:rPr>
          <w:rFonts w:ascii="Arial" w:hAnsi="Arial" w:cs="Arial"/>
        </w:rPr>
      </w:pPr>
    </w:p>
    <w:p w14:paraId="53FA3A23" w14:textId="513226B3" w:rsidR="009D5DE9" w:rsidRPr="005345E2" w:rsidRDefault="009D5DE9" w:rsidP="00D958BF">
      <w:pPr>
        <w:rPr>
          <w:rFonts w:ascii="Arial" w:hAnsi="Arial" w:cs="Arial"/>
        </w:rPr>
      </w:pPr>
    </w:p>
    <w:p w14:paraId="0C037AB8" w14:textId="19154278" w:rsidR="009D5DE9" w:rsidRPr="005345E2" w:rsidRDefault="009D5DE9" w:rsidP="00D958BF">
      <w:pPr>
        <w:rPr>
          <w:rFonts w:ascii="Arial" w:hAnsi="Arial" w:cs="Arial"/>
        </w:rPr>
      </w:pPr>
    </w:p>
    <w:p w14:paraId="5FA3BF19" w14:textId="0DD4598B" w:rsidR="009D5DE9" w:rsidRPr="005345E2" w:rsidRDefault="009D5DE9" w:rsidP="00D958BF">
      <w:pPr>
        <w:rPr>
          <w:rFonts w:ascii="Arial" w:hAnsi="Arial" w:cs="Arial"/>
        </w:rPr>
      </w:pPr>
    </w:p>
    <w:p w14:paraId="267BF1F4" w14:textId="32F22F30" w:rsidR="009D5DE9" w:rsidRPr="005345E2" w:rsidRDefault="009D5DE9" w:rsidP="00D958BF">
      <w:pPr>
        <w:rPr>
          <w:rFonts w:ascii="Arial" w:hAnsi="Arial" w:cs="Arial"/>
        </w:rPr>
      </w:pPr>
    </w:p>
    <w:p w14:paraId="10091AFC" w14:textId="76905214" w:rsidR="009D5DE9" w:rsidRPr="005345E2" w:rsidRDefault="009D5DE9" w:rsidP="00D958BF">
      <w:pPr>
        <w:rPr>
          <w:rFonts w:ascii="Arial" w:hAnsi="Arial" w:cs="Arial"/>
        </w:rPr>
      </w:pPr>
    </w:p>
    <w:p w14:paraId="19A9CE44" w14:textId="739FE7D8" w:rsidR="009D5DE9" w:rsidRPr="005345E2" w:rsidRDefault="009D5DE9" w:rsidP="00D958BF">
      <w:pPr>
        <w:rPr>
          <w:rFonts w:ascii="Arial" w:hAnsi="Arial" w:cs="Arial"/>
        </w:rPr>
      </w:pPr>
    </w:p>
    <w:p w14:paraId="588E4CF7" w14:textId="5DC5492F" w:rsidR="009D5DE9" w:rsidRPr="005345E2" w:rsidRDefault="009D5DE9" w:rsidP="00D958BF">
      <w:pPr>
        <w:rPr>
          <w:rFonts w:ascii="Arial" w:hAnsi="Arial" w:cs="Arial"/>
        </w:rPr>
      </w:pPr>
    </w:p>
    <w:p w14:paraId="57BDB452" w14:textId="281BA886" w:rsidR="009D5DE9" w:rsidRPr="005345E2" w:rsidRDefault="009D5DE9" w:rsidP="00D958BF">
      <w:pPr>
        <w:rPr>
          <w:rFonts w:ascii="Arial" w:hAnsi="Arial" w:cs="Arial"/>
        </w:rPr>
      </w:pPr>
    </w:p>
    <w:p w14:paraId="43A3C801" w14:textId="77777777" w:rsidR="00D958BF" w:rsidRPr="005345E2" w:rsidRDefault="00D958BF" w:rsidP="00D958BF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1"/>
          <w:szCs w:val="21"/>
        </w:rPr>
        <w:id w:val="95090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524BF404" w14:textId="4835ABB3" w:rsidR="00D958BF" w:rsidRPr="005345E2" w:rsidRDefault="000619E8">
          <w:pPr>
            <w:pStyle w:val="TtuloTDC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Índice</w:t>
          </w:r>
        </w:p>
        <w:p w14:paraId="4E7EA98C" w14:textId="5942A569" w:rsidR="00D371F6" w:rsidRDefault="00D958BF">
          <w:pPr>
            <w:pStyle w:val="TDC1"/>
            <w:rPr>
              <w:noProof/>
              <w:sz w:val="22"/>
              <w:szCs w:val="22"/>
              <w:lang w:eastAsia="es-ES"/>
            </w:rPr>
          </w:pPr>
          <w:r w:rsidRPr="005345E2">
            <w:rPr>
              <w:rFonts w:ascii="Arial" w:hAnsi="Arial" w:cs="Arial"/>
            </w:rPr>
            <w:fldChar w:fldCharType="begin"/>
          </w:r>
          <w:r w:rsidRPr="005345E2">
            <w:rPr>
              <w:rFonts w:ascii="Arial" w:hAnsi="Arial" w:cs="Arial"/>
            </w:rPr>
            <w:instrText xml:space="preserve"> TOC \o "1-3" \h \z \u </w:instrText>
          </w:r>
          <w:r w:rsidRPr="005345E2">
            <w:rPr>
              <w:rFonts w:ascii="Arial" w:hAnsi="Arial" w:cs="Arial"/>
            </w:rPr>
            <w:fldChar w:fldCharType="separate"/>
          </w:r>
          <w:hyperlink w:anchor="_Toc515651070" w:history="1">
            <w:r w:rsidR="00D371F6" w:rsidRPr="002F1E63">
              <w:rPr>
                <w:rStyle w:val="Hipervnculo"/>
                <w:rFonts w:ascii="Arial" w:hAnsi="Arial" w:cs="Arial"/>
                <w:noProof/>
              </w:rPr>
              <w:t>Ejercicio 1</w:t>
            </w:r>
            <w:r w:rsidR="00D371F6">
              <w:rPr>
                <w:noProof/>
                <w:webHidden/>
              </w:rPr>
              <w:tab/>
            </w:r>
            <w:r w:rsidR="00D371F6">
              <w:rPr>
                <w:noProof/>
                <w:webHidden/>
              </w:rPr>
              <w:fldChar w:fldCharType="begin"/>
            </w:r>
            <w:r w:rsidR="00D371F6">
              <w:rPr>
                <w:noProof/>
                <w:webHidden/>
              </w:rPr>
              <w:instrText xml:space="preserve"> PAGEREF _Toc515651070 \h </w:instrText>
            </w:r>
            <w:r w:rsidR="00D371F6">
              <w:rPr>
                <w:noProof/>
                <w:webHidden/>
              </w:rPr>
            </w:r>
            <w:r w:rsidR="00D371F6"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3</w:t>
            </w:r>
            <w:r w:rsidR="00D371F6">
              <w:rPr>
                <w:noProof/>
                <w:webHidden/>
              </w:rPr>
              <w:fldChar w:fldCharType="end"/>
            </w:r>
          </w:hyperlink>
        </w:p>
        <w:p w14:paraId="6C3B4A68" w14:textId="0D5EF295" w:rsidR="00D371F6" w:rsidRDefault="00D371F6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51071" w:history="1">
            <w:r w:rsidRPr="002F1E63">
              <w:rPr>
                <w:rStyle w:val="Hipervnculo"/>
                <w:rFonts w:ascii="Arial" w:hAnsi="Arial" w:cs="Arial"/>
                <w:noProof/>
              </w:rPr>
              <w:t>¿Cuál es la mejor configuración en términos de latencia si no tenemos en cuenta la frecuencia?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5CDC" w14:textId="5228C171" w:rsidR="00D371F6" w:rsidRDefault="00D371F6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51072" w:history="1">
            <w:r w:rsidRPr="002F1E63">
              <w:rPr>
                <w:rStyle w:val="Hipervnculo"/>
                <w:rFonts w:ascii="Arial" w:hAnsi="Arial" w:cs="Arial"/>
                <w:noProof/>
              </w:rPr>
              <w:t>¿Cuál es la mejor configuración en términos de latencia si tenemos en cuenta la frecuencia de funcionamiento?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3F1D" w14:textId="7AB11087" w:rsidR="00D371F6" w:rsidRDefault="00D371F6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51073" w:history="1">
            <w:r w:rsidRPr="002F1E63">
              <w:rPr>
                <w:rStyle w:val="Hipervnculo"/>
                <w:rFonts w:ascii="Arial" w:hAnsi="Arial" w:cs="Arial"/>
                <w:noProof/>
              </w:rPr>
              <w:t>¿Cuál es la mejor configuración en términos de productividad si no tenemos en cuenta la frecuencia?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F130" w14:textId="62531216" w:rsidR="00D371F6" w:rsidRDefault="00D371F6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51074" w:history="1">
            <w:r w:rsidRPr="002F1E63">
              <w:rPr>
                <w:rStyle w:val="Hipervnculo"/>
                <w:rFonts w:ascii="Arial" w:hAnsi="Arial" w:cs="Arial"/>
                <w:noProof/>
              </w:rPr>
              <w:t>¿Cuál es la mejor configuración en términos de productividad si tenemos en cuenta la frecuencia de funcionamiento?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7403" w14:textId="4C58C10C" w:rsidR="00D371F6" w:rsidRDefault="00D371F6">
          <w:pPr>
            <w:pStyle w:val="TDC1"/>
            <w:rPr>
              <w:noProof/>
              <w:sz w:val="22"/>
              <w:szCs w:val="22"/>
              <w:lang w:eastAsia="es-ES"/>
            </w:rPr>
          </w:pPr>
          <w:hyperlink w:anchor="_Toc515651075" w:history="1">
            <w:r w:rsidRPr="002F1E63">
              <w:rPr>
                <w:rStyle w:val="Hipervnculo"/>
                <w:rFonts w:ascii="Arial" w:hAnsi="Arial" w:cs="Arial"/>
                <w:noProof/>
              </w:rPr>
              <w:t>Opcional 1: Análisis del diseño del control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6C0F" w14:textId="163F6A49" w:rsidR="00D371F6" w:rsidRDefault="00D371F6">
          <w:pPr>
            <w:pStyle w:val="TDC1"/>
            <w:rPr>
              <w:noProof/>
              <w:sz w:val="22"/>
              <w:szCs w:val="22"/>
              <w:lang w:eastAsia="es-ES"/>
            </w:rPr>
          </w:pPr>
          <w:hyperlink w:anchor="_Toc515651076" w:history="1">
            <w:r w:rsidRPr="002F1E63">
              <w:rPr>
                <w:rStyle w:val="Hipervnculo"/>
                <w:rFonts w:ascii="Arial" w:hAnsi="Arial" w:cs="Arial"/>
                <w:noProof/>
              </w:rPr>
              <w:t>Opcional 2: Análisis del Efecto del Tamaño de Flit en las Prestaciones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548A" w14:textId="53F07A58" w:rsidR="00D371F6" w:rsidRDefault="00D371F6">
          <w:pPr>
            <w:pStyle w:val="TDC1"/>
            <w:rPr>
              <w:noProof/>
              <w:sz w:val="22"/>
              <w:szCs w:val="22"/>
              <w:lang w:eastAsia="es-ES"/>
            </w:rPr>
          </w:pPr>
          <w:hyperlink w:anchor="_Toc515651077" w:history="1">
            <w:r w:rsidRPr="002F1E63">
              <w:rPr>
                <w:rStyle w:val="Hipervnculo"/>
                <w:rFonts w:ascii="Arial" w:hAnsi="Arial" w:cs="Arial"/>
                <w:noProof/>
              </w:rPr>
              <w:t>Opcional 3: Análisis del Efecto de las Frecuencia de Reloj en las Prestaciones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D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8687" w14:textId="53B47F26" w:rsidR="009D5DE9" w:rsidRPr="005345E2" w:rsidRDefault="00D958BF" w:rsidP="009D5DE9">
          <w:pPr>
            <w:rPr>
              <w:rFonts w:ascii="Arial" w:hAnsi="Arial" w:cs="Arial"/>
              <w:b/>
              <w:bCs/>
            </w:rPr>
          </w:pPr>
          <w:r w:rsidRPr="005345E2">
            <w:rPr>
              <w:rFonts w:ascii="Arial" w:hAnsi="Arial" w:cs="Arial"/>
              <w:b/>
              <w:bCs/>
            </w:rPr>
            <w:fldChar w:fldCharType="end"/>
          </w:r>
        </w:p>
        <w:p w14:paraId="582453A1" w14:textId="2AF8283D" w:rsidR="009D5DE9" w:rsidRPr="005345E2" w:rsidRDefault="001E35D0" w:rsidP="009D5DE9">
          <w:pPr>
            <w:rPr>
              <w:rFonts w:ascii="Arial" w:hAnsi="Arial" w:cs="Arial"/>
            </w:rPr>
          </w:pPr>
        </w:p>
      </w:sdtContent>
    </w:sdt>
    <w:p w14:paraId="20D4ECFF" w14:textId="7198A8F2" w:rsidR="00752238" w:rsidRDefault="00752238" w:rsidP="00E97F00">
      <w:pPr>
        <w:pStyle w:val="Ttulo1"/>
        <w:rPr>
          <w:rFonts w:ascii="Arial" w:hAnsi="Arial" w:cs="Arial"/>
        </w:rPr>
      </w:pPr>
    </w:p>
    <w:p w14:paraId="089646F3" w14:textId="2123FB6F" w:rsidR="00752238" w:rsidRDefault="00752238" w:rsidP="00752238"/>
    <w:p w14:paraId="7C7199C7" w14:textId="4D6CC949" w:rsidR="00752238" w:rsidRDefault="00752238" w:rsidP="00752238"/>
    <w:p w14:paraId="6172C9AA" w14:textId="1E937EF4" w:rsidR="00752238" w:rsidRDefault="00752238" w:rsidP="00752238"/>
    <w:p w14:paraId="1B7A2B63" w14:textId="6F32ABE4" w:rsidR="00752238" w:rsidRDefault="00752238" w:rsidP="00752238"/>
    <w:p w14:paraId="05F931FB" w14:textId="1481F54C" w:rsidR="00752238" w:rsidRDefault="00752238" w:rsidP="00752238"/>
    <w:p w14:paraId="58AC2545" w14:textId="7E5318E6" w:rsidR="00752238" w:rsidRDefault="00752238" w:rsidP="00752238"/>
    <w:p w14:paraId="54EF1CE0" w14:textId="77777777" w:rsidR="00752238" w:rsidRPr="00752238" w:rsidRDefault="00752238" w:rsidP="00752238"/>
    <w:p w14:paraId="5823B65D" w14:textId="1CC9B867" w:rsidR="00752238" w:rsidRDefault="00752238" w:rsidP="00E97F00">
      <w:pPr>
        <w:pStyle w:val="Ttulo1"/>
        <w:rPr>
          <w:rFonts w:ascii="Arial" w:hAnsi="Arial" w:cs="Arial"/>
        </w:rPr>
      </w:pPr>
    </w:p>
    <w:p w14:paraId="01B40217" w14:textId="43B36FA3" w:rsidR="00752238" w:rsidRDefault="00752238" w:rsidP="00752238"/>
    <w:p w14:paraId="55CE8E24" w14:textId="0F0FBD3B" w:rsidR="00752238" w:rsidRDefault="00752238" w:rsidP="00752238"/>
    <w:p w14:paraId="3B0BE8AB" w14:textId="26BC1034" w:rsidR="00752238" w:rsidRDefault="00752238" w:rsidP="00E97F00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17C65D5B" w14:textId="161262A8" w:rsidR="00752238" w:rsidRDefault="00752238" w:rsidP="00752238"/>
    <w:p w14:paraId="5A5F8260" w14:textId="718CD4AB" w:rsidR="00752238" w:rsidRDefault="00752238" w:rsidP="00752238"/>
    <w:p w14:paraId="42C7AAC4" w14:textId="77777777" w:rsidR="00752238" w:rsidRPr="00752238" w:rsidRDefault="00752238" w:rsidP="00752238"/>
    <w:p w14:paraId="3EC5CC58" w14:textId="77777777" w:rsidR="00752238" w:rsidRPr="00752238" w:rsidRDefault="00752238" w:rsidP="00752238"/>
    <w:p w14:paraId="14AE3B1D" w14:textId="41C08841" w:rsidR="00066685" w:rsidRDefault="005345E2" w:rsidP="00E97F00">
      <w:pPr>
        <w:pStyle w:val="Ttulo1"/>
        <w:rPr>
          <w:rFonts w:ascii="Arial" w:hAnsi="Arial" w:cs="Arial"/>
        </w:rPr>
      </w:pPr>
      <w:bookmarkStart w:id="1" w:name="_Toc515651070"/>
      <w:r w:rsidRPr="005345E2">
        <w:rPr>
          <w:rFonts w:ascii="Arial" w:hAnsi="Arial" w:cs="Arial"/>
        </w:rPr>
        <w:lastRenderedPageBreak/>
        <w:t>Ejercicio</w:t>
      </w:r>
      <w:r w:rsidR="009F2E97" w:rsidRPr="005345E2">
        <w:rPr>
          <w:rFonts w:ascii="Arial" w:hAnsi="Arial" w:cs="Arial"/>
        </w:rPr>
        <w:t xml:space="preserve"> 1</w:t>
      </w:r>
      <w:bookmarkEnd w:id="1"/>
    </w:p>
    <w:p w14:paraId="123801DA" w14:textId="77777777" w:rsidR="00752238" w:rsidRPr="00752238" w:rsidRDefault="00752238" w:rsidP="00752238"/>
    <w:p w14:paraId="7A32A6B1" w14:textId="71B15E8C" w:rsidR="0005737D" w:rsidRDefault="005345E2" w:rsidP="0005737D">
      <w:pPr>
        <w:pStyle w:val="Ttulo2"/>
        <w:rPr>
          <w:rFonts w:ascii="Arial" w:hAnsi="Arial" w:cs="Arial"/>
        </w:rPr>
      </w:pPr>
      <w:bookmarkStart w:id="2" w:name="_Toc515651071"/>
      <w:r w:rsidRPr="005345E2">
        <w:rPr>
          <w:rFonts w:ascii="Arial" w:hAnsi="Arial" w:cs="Arial"/>
        </w:rPr>
        <w:t>¿Cuál es la mejor configuración en términos de latencia si no tenemos en cuenta la frecuencia?</w:t>
      </w:r>
      <w:bookmarkEnd w:id="2"/>
    </w:p>
    <w:p w14:paraId="7F1EEEF3" w14:textId="1E347CCF" w:rsidR="0005737D" w:rsidRDefault="0005737D" w:rsidP="0005737D"/>
    <w:p w14:paraId="7D3EC814" w14:textId="76E599F5" w:rsidR="007F02C9" w:rsidRDefault="007F02C9" w:rsidP="0005737D">
      <w:r>
        <w:rPr>
          <w:noProof/>
        </w:rPr>
        <w:drawing>
          <wp:anchor distT="0" distB="0" distL="114300" distR="114300" simplePos="0" relativeHeight="251658240" behindDoc="1" locked="0" layoutInCell="1" allowOverlap="1" wp14:anchorId="012A9997" wp14:editId="6A689E86">
            <wp:simplePos x="0" y="0"/>
            <wp:positionH relativeFrom="column">
              <wp:posOffset>95416</wp:posOffset>
            </wp:positionH>
            <wp:positionV relativeFrom="paragraph">
              <wp:posOffset>10712</wp:posOffset>
            </wp:positionV>
            <wp:extent cx="5939790" cy="287845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A1F073" w14:textId="0ABAE13C" w:rsidR="007F02C9" w:rsidRDefault="007F02C9" w:rsidP="0005737D"/>
    <w:p w14:paraId="26F88AE6" w14:textId="2525E647" w:rsidR="007F02C9" w:rsidRDefault="007F02C9" w:rsidP="0005737D"/>
    <w:p w14:paraId="0C928FCD" w14:textId="615039D9" w:rsidR="007F02C9" w:rsidRDefault="007F02C9" w:rsidP="0005737D"/>
    <w:p w14:paraId="5DC81EC2" w14:textId="711314BA" w:rsidR="007F02C9" w:rsidRDefault="007F02C9" w:rsidP="0005737D"/>
    <w:p w14:paraId="040F2965" w14:textId="54B3CB0D" w:rsidR="007F02C9" w:rsidRDefault="007F02C9" w:rsidP="0005737D"/>
    <w:p w14:paraId="108196E1" w14:textId="5685F175" w:rsidR="007F02C9" w:rsidRDefault="007F02C9" w:rsidP="0005737D"/>
    <w:p w14:paraId="6B8CE66D" w14:textId="1770C408" w:rsidR="007F02C9" w:rsidRDefault="007F02C9" w:rsidP="0005737D"/>
    <w:p w14:paraId="5C1D380D" w14:textId="67FC400F" w:rsidR="007F02C9" w:rsidRDefault="007F02C9" w:rsidP="0005737D"/>
    <w:p w14:paraId="53326A85" w14:textId="502D5FCF" w:rsidR="007F02C9" w:rsidRDefault="007F02C9" w:rsidP="0005737D"/>
    <w:p w14:paraId="09E8EE23" w14:textId="79C17C66" w:rsidR="007F02C9" w:rsidRDefault="00747C59" w:rsidP="00747C59">
      <w:r>
        <w:rPr>
          <w:noProof/>
        </w:rPr>
        <w:drawing>
          <wp:anchor distT="0" distB="0" distL="114300" distR="114300" simplePos="0" relativeHeight="251663360" behindDoc="0" locked="0" layoutInCell="1" allowOverlap="1" wp14:anchorId="6AB8CD65" wp14:editId="102187FD">
            <wp:simplePos x="0" y="0"/>
            <wp:positionH relativeFrom="column">
              <wp:posOffset>100977</wp:posOffset>
            </wp:positionH>
            <wp:positionV relativeFrom="paragraph">
              <wp:posOffset>363657</wp:posOffset>
            </wp:positionV>
            <wp:extent cx="5941060" cy="437515"/>
            <wp:effectExtent l="0" t="0" r="2540" b="635"/>
            <wp:wrapThrough wrapText="bothSides">
              <wp:wrapPolygon edited="0">
                <wp:start x="0" y="0"/>
                <wp:lineTo x="0" y="20691"/>
                <wp:lineTo x="21540" y="20691"/>
                <wp:lineTo x="2154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CE4886" w14:textId="77777777" w:rsidR="00747C59" w:rsidRPr="0005737D" w:rsidRDefault="00747C59" w:rsidP="00B03D35">
      <w:pPr>
        <w:spacing w:line="276" w:lineRule="auto"/>
      </w:pPr>
    </w:p>
    <w:p w14:paraId="52BCF71A" w14:textId="030B6EBB" w:rsidR="000619E8" w:rsidRDefault="004C78EC" w:rsidP="00B03D3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</w:t>
      </w:r>
      <w:r w:rsidR="000619E8" w:rsidRPr="000619E8">
        <w:rPr>
          <w:rFonts w:ascii="Arial" w:hAnsi="Arial" w:cs="Arial"/>
          <w:sz w:val="22"/>
          <w:szCs w:val="22"/>
        </w:rPr>
        <w:t xml:space="preserve"> tener en cuenta la frecuencia, acudimos a la gráfica 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network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 xml:space="preserve"> byte/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0619E8" w:rsidRPr="00BB069A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0619E8" w:rsidRPr="00BB069A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>
        <w:rPr>
          <w:rFonts w:ascii="Arial" w:hAnsi="Arial" w:cs="Arial"/>
          <w:sz w:val="22"/>
          <w:szCs w:val="22"/>
        </w:rPr>
        <w:t xml:space="preserve"> donde</w:t>
      </w:r>
      <w:r w:rsidR="000619E8" w:rsidRPr="000619E8">
        <w:rPr>
          <w:rFonts w:ascii="Arial" w:hAnsi="Arial" w:cs="Arial"/>
          <w:sz w:val="22"/>
          <w:szCs w:val="22"/>
        </w:rPr>
        <w:t xml:space="preserve"> podemos comparar la latencia (tiempo que se tarda en llegar a destino) sin tener en cuenta los ciclos de frecuencia.</w:t>
      </w:r>
    </w:p>
    <w:p w14:paraId="36609303" w14:textId="323ECE04" w:rsidR="000619E8" w:rsidRPr="000619E8" w:rsidRDefault="000619E8" w:rsidP="00B03D35">
      <w:pPr>
        <w:spacing w:line="276" w:lineRule="auto"/>
        <w:rPr>
          <w:rFonts w:ascii="Arial" w:hAnsi="Arial" w:cs="Arial"/>
          <w:sz w:val="22"/>
          <w:szCs w:val="22"/>
        </w:rPr>
      </w:pPr>
      <w:r w:rsidRPr="000619E8">
        <w:rPr>
          <w:rFonts w:ascii="Arial" w:hAnsi="Arial" w:cs="Arial"/>
          <w:sz w:val="22"/>
          <w:szCs w:val="22"/>
        </w:rPr>
        <w:t>Como resultado podemos ver como M3 y M4</w:t>
      </w:r>
      <w:r w:rsidR="004F60BA">
        <w:rPr>
          <w:rFonts w:ascii="Arial" w:hAnsi="Arial" w:cs="Arial"/>
          <w:sz w:val="22"/>
          <w:szCs w:val="22"/>
        </w:rPr>
        <w:t xml:space="preserve">, </w:t>
      </w:r>
      <w:r w:rsidR="00BB069A">
        <w:rPr>
          <w:rFonts w:ascii="Arial" w:hAnsi="Arial" w:cs="Arial"/>
          <w:sz w:val="22"/>
          <w:szCs w:val="22"/>
        </w:rPr>
        <w:t xml:space="preserve">las dos tipologías en anillo </w:t>
      </w:r>
      <w:r w:rsidRPr="000619E8">
        <w:rPr>
          <w:rFonts w:ascii="Arial" w:hAnsi="Arial" w:cs="Arial"/>
          <w:sz w:val="22"/>
          <w:szCs w:val="22"/>
        </w:rPr>
        <w:t>obtien</w:t>
      </w:r>
      <w:r w:rsidR="00BB069A">
        <w:rPr>
          <w:rFonts w:ascii="Arial" w:hAnsi="Arial" w:cs="Arial"/>
          <w:sz w:val="22"/>
          <w:szCs w:val="22"/>
        </w:rPr>
        <w:t>en</w:t>
      </w:r>
      <w:r w:rsidRPr="000619E8">
        <w:rPr>
          <w:rFonts w:ascii="Arial" w:hAnsi="Arial" w:cs="Arial"/>
          <w:sz w:val="22"/>
          <w:szCs w:val="22"/>
        </w:rPr>
        <w:t xml:space="preserve"> peores tiempos de </w:t>
      </w:r>
      <w:r w:rsidR="00BB069A">
        <w:rPr>
          <w:rFonts w:ascii="Arial" w:hAnsi="Arial" w:cs="Arial"/>
          <w:sz w:val="22"/>
          <w:szCs w:val="22"/>
        </w:rPr>
        <w:t xml:space="preserve">latencia. </w:t>
      </w:r>
      <w:r w:rsidRPr="000619E8">
        <w:rPr>
          <w:rFonts w:ascii="Arial" w:hAnsi="Arial" w:cs="Arial"/>
          <w:sz w:val="22"/>
          <w:szCs w:val="22"/>
        </w:rPr>
        <w:t>Esto es porque para enviar entre nodos extremos tendrán que traspasar todos los nodos, mientras que en M1 y M2</w:t>
      </w:r>
      <w:r w:rsidR="004F60BA">
        <w:rPr>
          <w:rFonts w:ascii="Arial" w:hAnsi="Arial" w:cs="Arial"/>
          <w:sz w:val="22"/>
          <w:szCs w:val="22"/>
        </w:rPr>
        <w:t xml:space="preserve"> </w:t>
      </w:r>
      <w:r w:rsidRPr="000619E8">
        <w:rPr>
          <w:rFonts w:ascii="Arial" w:hAnsi="Arial" w:cs="Arial"/>
          <w:sz w:val="22"/>
          <w:szCs w:val="22"/>
        </w:rPr>
        <w:t>al tener topología en malla 4x4, para comunicarse nodos extremos, no tienen que recorrer toda la malla.</w:t>
      </w:r>
    </w:p>
    <w:p w14:paraId="70368A6D" w14:textId="415ABA89" w:rsidR="00F45B5A" w:rsidRPr="007D119F" w:rsidRDefault="00F45B5A" w:rsidP="00B03D3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el gráfico podemos ver</w:t>
      </w:r>
      <w:r w:rsidRPr="007D119F">
        <w:rPr>
          <w:rFonts w:ascii="Arial" w:hAnsi="Arial" w:cs="Arial"/>
          <w:sz w:val="22"/>
          <w:szCs w:val="22"/>
        </w:rPr>
        <w:t xml:space="preserve"> que unos modelos </w:t>
      </w:r>
      <w:r>
        <w:rPr>
          <w:rFonts w:ascii="Arial" w:hAnsi="Arial" w:cs="Arial"/>
          <w:sz w:val="22"/>
          <w:szCs w:val="22"/>
        </w:rPr>
        <w:t>generan más tráfico que otros y esto se debe a que unas</w:t>
      </w:r>
      <w:r w:rsidRPr="007D119F">
        <w:rPr>
          <w:rFonts w:ascii="Arial" w:hAnsi="Arial" w:cs="Arial"/>
          <w:sz w:val="22"/>
          <w:szCs w:val="22"/>
        </w:rPr>
        <w:t xml:space="preserve"> configuraciones tiene</w:t>
      </w:r>
      <w:r w:rsidR="00BB069A">
        <w:rPr>
          <w:rFonts w:ascii="Arial" w:hAnsi="Arial" w:cs="Arial"/>
          <w:sz w:val="22"/>
          <w:szCs w:val="22"/>
        </w:rPr>
        <w:t>n</w:t>
      </w:r>
      <w:r w:rsidRPr="007D119F">
        <w:rPr>
          <w:rFonts w:ascii="Arial" w:hAnsi="Arial" w:cs="Arial"/>
          <w:sz w:val="22"/>
          <w:szCs w:val="22"/>
        </w:rPr>
        <w:t xml:space="preserve"> un valor de </w:t>
      </w:r>
      <w:proofErr w:type="spellStart"/>
      <w:r w:rsidRPr="007D119F">
        <w:rPr>
          <w:rFonts w:ascii="Arial" w:hAnsi="Arial" w:cs="Arial"/>
          <w:sz w:val="22"/>
          <w:szCs w:val="22"/>
        </w:rPr>
        <w:t>fit</w:t>
      </w:r>
      <w:proofErr w:type="spellEnd"/>
      <w:r w:rsidRPr="007D119F">
        <w:rPr>
          <w:rFonts w:ascii="Arial" w:hAnsi="Arial" w:cs="Arial"/>
          <w:sz w:val="22"/>
          <w:szCs w:val="22"/>
        </w:rPr>
        <w:t xml:space="preserve"> de 4 bytes y otr</w:t>
      </w:r>
      <w:r w:rsidR="00BB069A">
        <w:rPr>
          <w:rFonts w:ascii="Arial" w:hAnsi="Arial" w:cs="Arial"/>
          <w:sz w:val="22"/>
          <w:szCs w:val="22"/>
        </w:rPr>
        <w:t>a</w:t>
      </w:r>
      <w:r w:rsidRPr="007D119F">
        <w:rPr>
          <w:rFonts w:ascii="Arial" w:hAnsi="Arial" w:cs="Arial"/>
          <w:sz w:val="22"/>
          <w:szCs w:val="22"/>
        </w:rPr>
        <w:t xml:space="preserve">s de 16 bytes. Por </w:t>
      </w:r>
      <w:r w:rsidR="00BB069A">
        <w:rPr>
          <w:rFonts w:ascii="Arial" w:hAnsi="Arial" w:cs="Arial"/>
          <w:sz w:val="22"/>
          <w:szCs w:val="22"/>
        </w:rPr>
        <w:t>último, vemos que la malla M4 genera más tráfico que la malla M2 debido a que la frecuencia de funcionamiento de M4 es superior a la de M2</w:t>
      </w:r>
      <w:r w:rsidRPr="007D119F">
        <w:rPr>
          <w:rFonts w:ascii="Arial" w:hAnsi="Arial" w:cs="Arial"/>
          <w:sz w:val="22"/>
          <w:szCs w:val="22"/>
        </w:rPr>
        <w:t xml:space="preserve">, </w:t>
      </w:r>
      <w:r w:rsidR="00BB069A">
        <w:rPr>
          <w:rFonts w:ascii="Arial" w:hAnsi="Arial" w:cs="Arial"/>
          <w:sz w:val="22"/>
          <w:szCs w:val="22"/>
        </w:rPr>
        <w:t>con lo que al tener el</w:t>
      </w:r>
      <w:r w:rsidRPr="007D119F">
        <w:rPr>
          <w:rFonts w:ascii="Arial" w:hAnsi="Arial" w:cs="Arial"/>
          <w:sz w:val="22"/>
          <w:szCs w:val="22"/>
        </w:rPr>
        <w:t xml:space="preserve"> mismo valor de </w:t>
      </w:r>
      <w:proofErr w:type="spellStart"/>
      <w:r w:rsidRPr="007D119F">
        <w:rPr>
          <w:rFonts w:ascii="Arial" w:hAnsi="Arial" w:cs="Arial"/>
          <w:sz w:val="22"/>
          <w:szCs w:val="22"/>
        </w:rPr>
        <w:t>fit</w:t>
      </w:r>
      <w:proofErr w:type="spellEnd"/>
      <w:r w:rsidR="00BB069A">
        <w:rPr>
          <w:rFonts w:ascii="Arial" w:hAnsi="Arial" w:cs="Arial"/>
          <w:sz w:val="22"/>
          <w:szCs w:val="22"/>
        </w:rPr>
        <w:t xml:space="preserve"> y una </w:t>
      </w:r>
      <w:r w:rsidRPr="007D119F">
        <w:rPr>
          <w:rFonts w:ascii="Arial" w:hAnsi="Arial" w:cs="Arial"/>
          <w:sz w:val="22"/>
          <w:szCs w:val="22"/>
        </w:rPr>
        <w:t xml:space="preserve">frecuencia </w:t>
      </w:r>
      <w:r w:rsidR="00BB069A">
        <w:rPr>
          <w:rFonts w:ascii="Arial" w:hAnsi="Arial" w:cs="Arial"/>
          <w:sz w:val="22"/>
          <w:szCs w:val="22"/>
        </w:rPr>
        <w:t>superior generará</w:t>
      </w:r>
      <w:r w:rsidRPr="007D119F">
        <w:rPr>
          <w:rFonts w:ascii="Arial" w:hAnsi="Arial" w:cs="Arial"/>
          <w:sz w:val="22"/>
          <w:szCs w:val="22"/>
        </w:rPr>
        <w:t xml:space="preserve"> más tráfico</w:t>
      </w:r>
      <w:r w:rsidR="00BB069A">
        <w:rPr>
          <w:rFonts w:ascii="Arial" w:hAnsi="Arial" w:cs="Arial"/>
          <w:sz w:val="22"/>
          <w:szCs w:val="22"/>
        </w:rPr>
        <w:t xml:space="preserve"> por unidad de tiempo</w:t>
      </w:r>
      <w:r w:rsidRPr="007D119F">
        <w:rPr>
          <w:rFonts w:ascii="Arial" w:hAnsi="Arial" w:cs="Arial"/>
          <w:sz w:val="22"/>
          <w:szCs w:val="22"/>
        </w:rPr>
        <w:t>.</w:t>
      </w:r>
    </w:p>
    <w:p w14:paraId="3FB678EF" w14:textId="77777777" w:rsidR="007D119F" w:rsidRDefault="007D119F" w:rsidP="005345E2">
      <w:pPr>
        <w:jc w:val="left"/>
        <w:rPr>
          <w:rFonts w:ascii="Arial" w:hAnsi="Arial" w:cs="Arial"/>
        </w:rPr>
      </w:pPr>
    </w:p>
    <w:p w14:paraId="1B4A7D02" w14:textId="6C4AB630" w:rsidR="007D0544" w:rsidRPr="005345E2" w:rsidRDefault="007D0544" w:rsidP="005345E2">
      <w:pPr>
        <w:jc w:val="left"/>
        <w:rPr>
          <w:rFonts w:ascii="Arial" w:hAnsi="Arial" w:cs="Arial"/>
        </w:rPr>
      </w:pPr>
    </w:p>
    <w:p w14:paraId="45BD2FF6" w14:textId="5706C5F8" w:rsidR="005345E2" w:rsidRDefault="005345E2" w:rsidP="005345E2">
      <w:pPr>
        <w:pStyle w:val="Ttulo2"/>
        <w:rPr>
          <w:rFonts w:ascii="Arial" w:hAnsi="Arial" w:cs="Arial"/>
        </w:rPr>
      </w:pPr>
      <w:bookmarkStart w:id="3" w:name="_Toc515651072"/>
      <w:r w:rsidRPr="005345E2">
        <w:rPr>
          <w:rFonts w:ascii="Arial" w:hAnsi="Arial" w:cs="Arial"/>
        </w:rPr>
        <w:lastRenderedPageBreak/>
        <w:t>¿Cuál es la mejor configuración en términos de latencia si tenemos en cuenta la frecuencia de funcionamiento?</w:t>
      </w:r>
      <w:bookmarkEnd w:id="3"/>
    </w:p>
    <w:p w14:paraId="3F6E29BE" w14:textId="312F0A1C" w:rsidR="007D0544" w:rsidRDefault="007D0544" w:rsidP="007D0544">
      <w:pPr>
        <w:rPr>
          <w:rFonts w:ascii="Arial" w:hAnsi="Arial" w:cs="Arial"/>
          <w:noProof/>
        </w:rPr>
      </w:pPr>
    </w:p>
    <w:p w14:paraId="7391B437" w14:textId="57E2918B" w:rsidR="007D0544" w:rsidRPr="007D0544" w:rsidRDefault="007D0544" w:rsidP="007D0544"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AB5622E" wp14:editId="6EDAD8B7">
            <wp:simplePos x="0" y="0"/>
            <wp:positionH relativeFrom="margin">
              <wp:align>right</wp:align>
            </wp:positionH>
            <wp:positionV relativeFrom="paragraph">
              <wp:posOffset>146595</wp:posOffset>
            </wp:positionV>
            <wp:extent cx="5941060" cy="2832735"/>
            <wp:effectExtent l="0" t="0" r="254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8DCAB" w14:textId="739224BC" w:rsidR="007D0544" w:rsidRDefault="007D0544" w:rsidP="007D0544">
      <w:pPr>
        <w:ind w:firstLine="720"/>
        <w:jc w:val="center"/>
        <w:rPr>
          <w:rFonts w:ascii="Arial" w:hAnsi="Arial" w:cs="Arial"/>
        </w:rPr>
      </w:pPr>
    </w:p>
    <w:p w14:paraId="115B26EA" w14:textId="11198F30" w:rsidR="007D0544" w:rsidRDefault="007D0544" w:rsidP="007D0544">
      <w:pPr>
        <w:ind w:firstLine="720"/>
        <w:jc w:val="center"/>
        <w:rPr>
          <w:rFonts w:ascii="Arial" w:hAnsi="Arial" w:cs="Arial"/>
        </w:rPr>
      </w:pPr>
    </w:p>
    <w:p w14:paraId="575BBA4A" w14:textId="56A1B8B0" w:rsidR="007D0544" w:rsidRDefault="007D0544" w:rsidP="007D0544">
      <w:pPr>
        <w:ind w:firstLine="720"/>
        <w:jc w:val="center"/>
        <w:rPr>
          <w:rFonts w:ascii="Arial" w:hAnsi="Arial" w:cs="Arial"/>
        </w:rPr>
      </w:pPr>
    </w:p>
    <w:p w14:paraId="1575C905" w14:textId="264C44BF" w:rsidR="007D0544" w:rsidRDefault="007D0544" w:rsidP="007D0544">
      <w:pPr>
        <w:ind w:firstLine="720"/>
        <w:jc w:val="center"/>
        <w:rPr>
          <w:rFonts w:ascii="Arial" w:hAnsi="Arial" w:cs="Arial"/>
        </w:rPr>
      </w:pPr>
    </w:p>
    <w:p w14:paraId="2BB56047" w14:textId="01460697" w:rsidR="000619E8" w:rsidRDefault="000619E8" w:rsidP="007D0544">
      <w:pPr>
        <w:ind w:firstLine="720"/>
        <w:jc w:val="center"/>
        <w:rPr>
          <w:rFonts w:ascii="Arial" w:hAnsi="Arial" w:cs="Arial"/>
        </w:rPr>
      </w:pPr>
    </w:p>
    <w:p w14:paraId="3338A308" w14:textId="0FD79116" w:rsidR="007D0544" w:rsidRDefault="007D0544" w:rsidP="007D0544">
      <w:pPr>
        <w:ind w:firstLine="720"/>
        <w:jc w:val="center"/>
        <w:rPr>
          <w:rFonts w:ascii="Arial" w:hAnsi="Arial" w:cs="Arial"/>
        </w:rPr>
      </w:pPr>
    </w:p>
    <w:p w14:paraId="05626898" w14:textId="7C520B50" w:rsidR="007D0544" w:rsidRDefault="007D0544" w:rsidP="000619E8">
      <w:pPr>
        <w:ind w:firstLine="720"/>
        <w:rPr>
          <w:rFonts w:ascii="Arial" w:hAnsi="Arial" w:cs="Arial"/>
          <w:sz w:val="22"/>
          <w:szCs w:val="22"/>
        </w:rPr>
      </w:pPr>
    </w:p>
    <w:p w14:paraId="32388F19" w14:textId="0ECF0079" w:rsidR="007D0544" w:rsidRDefault="007D0544" w:rsidP="000619E8">
      <w:pPr>
        <w:ind w:firstLine="720"/>
        <w:rPr>
          <w:rFonts w:ascii="Arial" w:hAnsi="Arial" w:cs="Arial"/>
          <w:sz w:val="22"/>
          <w:szCs w:val="22"/>
        </w:rPr>
      </w:pPr>
    </w:p>
    <w:p w14:paraId="03016E6C" w14:textId="74A3A312" w:rsidR="007D0544" w:rsidRDefault="00747C59" w:rsidP="000619E8">
      <w:pPr>
        <w:ind w:firstLine="72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94A453" wp14:editId="54635710">
            <wp:simplePos x="0" y="0"/>
            <wp:positionH relativeFrom="margin">
              <wp:align>right</wp:align>
            </wp:positionH>
            <wp:positionV relativeFrom="paragraph">
              <wp:posOffset>409684</wp:posOffset>
            </wp:positionV>
            <wp:extent cx="5941060" cy="437515"/>
            <wp:effectExtent l="0" t="0" r="2540" b="635"/>
            <wp:wrapThrough wrapText="bothSides">
              <wp:wrapPolygon edited="0">
                <wp:start x="0" y="0"/>
                <wp:lineTo x="0" y="20691"/>
                <wp:lineTo x="21540" y="20691"/>
                <wp:lineTo x="2154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E1C322" w14:textId="77777777" w:rsidR="004354E6" w:rsidRDefault="00BB069A" w:rsidP="004F60BA">
      <w:pPr>
        <w:rPr>
          <w:rFonts w:ascii="Arial" w:hAnsi="Arial" w:cs="Arial"/>
          <w:sz w:val="22"/>
          <w:szCs w:val="22"/>
        </w:rPr>
      </w:pPr>
      <w:bookmarkStart w:id="4" w:name="_Hlk515641988"/>
      <w:r>
        <w:rPr>
          <w:rFonts w:ascii="Arial" w:hAnsi="Arial" w:cs="Arial"/>
          <w:sz w:val="22"/>
          <w:szCs w:val="22"/>
        </w:rPr>
        <w:tab/>
      </w:r>
    </w:p>
    <w:p w14:paraId="4BBE97F4" w14:textId="1D762DEF" w:rsidR="007D119F" w:rsidRDefault="00BB069A" w:rsidP="00B03D3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Fijándonos ahora en el gráfico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network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4F60BA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4F60BA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="004F60BA">
        <w:rPr>
          <w:rFonts w:ascii="Arial" w:hAnsi="Arial" w:cs="Arial"/>
          <w:b/>
          <w:i/>
          <w:sz w:val="22"/>
          <w:szCs w:val="22"/>
        </w:rPr>
        <w:t xml:space="preserve"> </w:t>
      </w:r>
      <w:r w:rsidR="004F60BA" w:rsidRPr="004F60BA">
        <w:rPr>
          <w:rFonts w:ascii="Arial" w:hAnsi="Arial" w:cs="Arial"/>
          <w:sz w:val="22"/>
          <w:szCs w:val="22"/>
        </w:rPr>
        <w:t>podemos comparar la latencia por ciclo</w:t>
      </w:r>
      <w:r w:rsidR="00BF1C82">
        <w:rPr>
          <w:rFonts w:ascii="Arial" w:hAnsi="Arial" w:cs="Arial"/>
          <w:sz w:val="22"/>
          <w:szCs w:val="22"/>
        </w:rPr>
        <w:t xml:space="preserve">. </w:t>
      </w:r>
    </w:p>
    <w:p w14:paraId="16FDF266" w14:textId="63C7017A" w:rsidR="00BF1C82" w:rsidRDefault="00BF1C82" w:rsidP="00B03D35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comparamos las mallas con los anillos vemos que </w:t>
      </w:r>
      <w:r w:rsidRPr="007D119F">
        <w:rPr>
          <w:rFonts w:ascii="Arial" w:hAnsi="Arial" w:cs="Arial"/>
          <w:sz w:val="22"/>
          <w:szCs w:val="22"/>
        </w:rPr>
        <w:t xml:space="preserve">la </w:t>
      </w:r>
      <w:r>
        <w:rPr>
          <w:rFonts w:ascii="Arial" w:hAnsi="Arial" w:cs="Arial"/>
          <w:sz w:val="22"/>
          <w:szCs w:val="22"/>
        </w:rPr>
        <w:t>topología</w:t>
      </w:r>
      <w:r w:rsidRPr="007D119F">
        <w:rPr>
          <w:rFonts w:ascii="Arial" w:hAnsi="Arial" w:cs="Arial"/>
          <w:sz w:val="22"/>
          <w:szCs w:val="22"/>
        </w:rPr>
        <w:t xml:space="preserve"> afecta al resultado</w:t>
      </w:r>
      <w:r>
        <w:rPr>
          <w:rFonts w:ascii="Arial" w:hAnsi="Arial" w:cs="Arial"/>
          <w:sz w:val="22"/>
          <w:szCs w:val="22"/>
        </w:rPr>
        <w:t>,</w:t>
      </w:r>
      <w:r w:rsidRPr="007D119F">
        <w:rPr>
          <w:rFonts w:ascii="Arial" w:hAnsi="Arial" w:cs="Arial"/>
          <w:sz w:val="22"/>
          <w:szCs w:val="22"/>
        </w:rPr>
        <w:t xml:space="preserve"> al tener en cuenta</w:t>
      </w:r>
      <w:r>
        <w:rPr>
          <w:rFonts w:ascii="Arial" w:hAnsi="Arial" w:cs="Arial"/>
          <w:sz w:val="22"/>
          <w:szCs w:val="22"/>
        </w:rPr>
        <w:t xml:space="preserve"> </w:t>
      </w:r>
      <w:r w:rsidRPr="007D119F">
        <w:rPr>
          <w:rFonts w:ascii="Arial" w:hAnsi="Arial" w:cs="Arial"/>
          <w:sz w:val="22"/>
          <w:szCs w:val="22"/>
        </w:rPr>
        <w:t xml:space="preserve">la </w:t>
      </w:r>
      <w:r>
        <w:rPr>
          <w:rFonts w:ascii="Arial" w:hAnsi="Arial" w:cs="Arial"/>
          <w:sz w:val="22"/>
          <w:szCs w:val="22"/>
        </w:rPr>
        <w:t>frecuencia</w:t>
      </w:r>
      <w:r w:rsidRPr="007D119F">
        <w:rPr>
          <w:rFonts w:ascii="Arial" w:hAnsi="Arial" w:cs="Arial"/>
          <w:sz w:val="22"/>
          <w:szCs w:val="22"/>
        </w:rPr>
        <w:t xml:space="preserve">. </w:t>
      </w:r>
      <w:r w:rsidR="004F60BA">
        <w:rPr>
          <w:rFonts w:ascii="Arial" w:hAnsi="Arial" w:cs="Arial"/>
          <w:sz w:val="22"/>
          <w:szCs w:val="22"/>
        </w:rPr>
        <w:t>Tal como ocurría antes, M3 y M4 tienen las latencias más altas, por lo que M1 y M2 son los mejores modelos (mallas frente a anillos), siendo M2</w:t>
      </w:r>
      <w:r>
        <w:rPr>
          <w:rFonts w:ascii="Arial" w:hAnsi="Arial" w:cs="Arial"/>
          <w:sz w:val="22"/>
          <w:szCs w:val="22"/>
        </w:rPr>
        <w:t xml:space="preserve"> la mejor de las 4</w:t>
      </w:r>
      <w:r w:rsidR="004F60BA">
        <w:rPr>
          <w:rFonts w:ascii="Arial" w:hAnsi="Arial" w:cs="Arial"/>
          <w:sz w:val="22"/>
          <w:szCs w:val="22"/>
        </w:rPr>
        <w:t>. Esto se debe a</w:t>
      </w:r>
      <w:r w:rsidR="004F60BA" w:rsidRPr="007D119F">
        <w:rPr>
          <w:rFonts w:ascii="Arial" w:hAnsi="Arial" w:cs="Arial"/>
          <w:sz w:val="22"/>
          <w:szCs w:val="22"/>
        </w:rPr>
        <w:t xml:space="preserve"> que el ancho de banda de la bisección en un anillo es menor que en la malla</w:t>
      </w:r>
      <w:r w:rsidR="004F60BA">
        <w:rPr>
          <w:rFonts w:ascii="Arial" w:hAnsi="Arial" w:cs="Arial"/>
          <w:sz w:val="22"/>
          <w:szCs w:val="22"/>
        </w:rPr>
        <w:t>,</w:t>
      </w:r>
      <w:r w:rsidR="004F60BA" w:rsidRPr="007D119F">
        <w:rPr>
          <w:rFonts w:ascii="Arial" w:hAnsi="Arial" w:cs="Arial"/>
          <w:sz w:val="22"/>
          <w:szCs w:val="22"/>
        </w:rPr>
        <w:t xml:space="preserve"> por lo </w:t>
      </w:r>
      <w:r w:rsidR="004F60BA" w:rsidRPr="007D119F">
        <w:rPr>
          <w:rFonts w:ascii="Arial" w:hAnsi="Arial" w:cs="Arial"/>
          <w:sz w:val="22"/>
          <w:szCs w:val="22"/>
        </w:rPr>
        <w:t>que,</w:t>
      </w:r>
      <w:r w:rsidR="004F60BA">
        <w:rPr>
          <w:rFonts w:ascii="Arial" w:hAnsi="Arial" w:cs="Arial"/>
          <w:sz w:val="22"/>
          <w:szCs w:val="22"/>
        </w:rPr>
        <w:t xml:space="preserve"> si comparamos</w:t>
      </w:r>
      <w:r w:rsidR="004F60BA" w:rsidRPr="007D119F">
        <w:rPr>
          <w:rFonts w:ascii="Arial" w:hAnsi="Arial" w:cs="Arial"/>
          <w:sz w:val="22"/>
          <w:szCs w:val="22"/>
        </w:rPr>
        <w:t xml:space="preserve"> el ancho de</w:t>
      </w:r>
      <w:r w:rsidR="004F60BA">
        <w:rPr>
          <w:rFonts w:ascii="Arial" w:hAnsi="Arial" w:cs="Arial"/>
          <w:sz w:val="22"/>
          <w:szCs w:val="22"/>
        </w:rPr>
        <w:t xml:space="preserve"> </w:t>
      </w:r>
      <w:r w:rsidR="004F60BA" w:rsidRPr="007D119F">
        <w:rPr>
          <w:rFonts w:ascii="Arial" w:hAnsi="Arial" w:cs="Arial"/>
          <w:sz w:val="22"/>
          <w:szCs w:val="22"/>
        </w:rPr>
        <w:t xml:space="preserve">banda efectivo de </w:t>
      </w:r>
      <w:r w:rsidR="004F60BA">
        <w:rPr>
          <w:rFonts w:ascii="Arial" w:hAnsi="Arial" w:cs="Arial"/>
          <w:sz w:val="22"/>
          <w:szCs w:val="22"/>
        </w:rPr>
        <w:t>ambas</w:t>
      </w:r>
      <w:r w:rsidR="004F60BA" w:rsidRPr="007D119F">
        <w:rPr>
          <w:rFonts w:ascii="Arial" w:hAnsi="Arial" w:cs="Arial"/>
          <w:sz w:val="22"/>
          <w:szCs w:val="22"/>
        </w:rPr>
        <w:t xml:space="preserve"> topologías, en un anillo al ser menor provoca latencias más </w:t>
      </w:r>
      <w:r w:rsidR="004F60BA" w:rsidRPr="007D119F">
        <w:rPr>
          <w:rFonts w:ascii="Arial" w:hAnsi="Arial" w:cs="Arial"/>
          <w:sz w:val="22"/>
          <w:szCs w:val="22"/>
        </w:rPr>
        <w:t>grandes</w:t>
      </w:r>
      <w:r w:rsidR="004F60BA">
        <w:rPr>
          <w:rFonts w:ascii="Arial" w:hAnsi="Arial" w:cs="Arial"/>
          <w:sz w:val="22"/>
          <w:szCs w:val="22"/>
        </w:rPr>
        <w:t xml:space="preserve"> y por ende en la malla</w:t>
      </w:r>
      <w:r w:rsidR="004354E6">
        <w:rPr>
          <w:rFonts w:ascii="Arial" w:hAnsi="Arial" w:cs="Arial"/>
          <w:sz w:val="22"/>
          <w:szCs w:val="22"/>
        </w:rPr>
        <w:t>,</w:t>
      </w:r>
      <w:r w:rsidR="004F60BA">
        <w:rPr>
          <w:rFonts w:ascii="Arial" w:hAnsi="Arial" w:cs="Arial"/>
          <w:sz w:val="22"/>
          <w:szCs w:val="22"/>
        </w:rPr>
        <w:t xml:space="preserve"> al ser mayor, latencias menores.</w:t>
      </w:r>
    </w:p>
    <w:p w14:paraId="67878ADB" w14:textId="67B1DD42" w:rsidR="00BF1C82" w:rsidRDefault="00BF1C82" w:rsidP="004F60BA">
      <w:pPr>
        <w:rPr>
          <w:rFonts w:ascii="Arial" w:hAnsi="Arial" w:cs="Arial"/>
          <w:sz w:val="22"/>
          <w:szCs w:val="22"/>
        </w:rPr>
      </w:pPr>
    </w:p>
    <w:p w14:paraId="59531049" w14:textId="3F7CCCC8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6FBCCDF1" w14:textId="126D67CB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0A339DB5" w14:textId="3FA7EB82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2802B20B" w14:textId="17DE9276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50A5709D" w14:textId="4E92F507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76CEDE50" w14:textId="0BB347EE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77DB21D1" w14:textId="29F1A4E6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364FC879" w14:textId="2621B04F" w:rsidR="004354E6" w:rsidRDefault="004354E6" w:rsidP="004F60BA">
      <w:pPr>
        <w:rPr>
          <w:rFonts w:ascii="Arial" w:hAnsi="Arial" w:cs="Arial"/>
          <w:sz w:val="22"/>
          <w:szCs w:val="22"/>
        </w:rPr>
      </w:pPr>
    </w:p>
    <w:p w14:paraId="75757CB8" w14:textId="77777777" w:rsidR="004354E6" w:rsidRPr="007D119F" w:rsidRDefault="004354E6" w:rsidP="004F60BA">
      <w:pPr>
        <w:rPr>
          <w:rFonts w:ascii="Arial" w:hAnsi="Arial" w:cs="Arial"/>
          <w:sz w:val="22"/>
          <w:szCs w:val="22"/>
        </w:rPr>
      </w:pPr>
    </w:p>
    <w:p w14:paraId="2DA05AB0" w14:textId="5B9E8885" w:rsidR="000619E8" w:rsidRPr="005345E2" w:rsidRDefault="000619E8" w:rsidP="000619E8">
      <w:pPr>
        <w:pStyle w:val="Ttulo2"/>
        <w:rPr>
          <w:rFonts w:ascii="Arial" w:hAnsi="Arial" w:cs="Arial"/>
        </w:rPr>
      </w:pPr>
      <w:bookmarkStart w:id="5" w:name="_Toc515651073"/>
      <w:bookmarkEnd w:id="4"/>
      <w:r w:rsidRPr="005345E2">
        <w:rPr>
          <w:rFonts w:ascii="Arial" w:hAnsi="Arial" w:cs="Arial"/>
        </w:rPr>
        <w:lastRenderedPageBreak/>
        <w:t xml:space="preserve">¿Cuál es la mejor configuración en términos de </w:t>
      </w:r>
      <w:r>
        <w:rPr>
          <w:rFonts w:ascii="Arial" w:hAnsi="Arial" w:cs="Arial"/>
        </w:rPr>
        <w:t>productividad si no tenemos en cuenta la frecuencia</w:t>
      </w:r>
      <w:r w:rsidRPr="005345E2">
        <w:rPr>
          <w:rFonts w:ascii="Arial" w:hAnsi="Arial" w:cs="Arial"/>
        </w:rPr>
        <w:t>?</w:t>
      </w:r>
      <w:bookmarkEnd w:id="5"/>
    </w:p>
    <w:p w14:paraId="794F0A4E" w14:textId="126A19F6" w:rsidR="007D0544" w:rsidRDefault="007D0544" w:rsidP="00275102">
      <w:pPr>
        <w:jc w:val="center"/>
        <w:rPr>
          <w:rFonts w:ascii="Arial" w:hAnsi="Arial" w:cs="Arial"/>
          <w:noProof/>
        </w:rPr>
      </w:pPr>
    </w:p>
    <w:p w14:paraId="2BC1746E" w14:textId="5A1BCE7A" w:rsidR="007D0544" w:rsidRDefault="007D0544" w:rsidP="0027510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F50AF16" wp14:editId="77CCF84E">
            <wp:simplePos x="0" y="0"/>
            <wp:positionH relativeFrom="margin">
              <wp:align>right</wp:align>
            </wp:positionH>
            <wp:positionV relativeFrom="paragraph">
              <wp:posOffset>9046</wp:posOffset>
            </wp:positionV>
            <wp:extent cx="5941060" cy="2821940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71BA8" w14:textId="77777777" w:rsidR="007D0544" w:rsidRDefault="007D0544" w:rsidP="00275102">
      <w:pPr>
        <w:jc w:val="center"/>
        <w:rPr>
          <w:rFonts w:ascii="Arial" w:hAnsi="Arial" w:cs="Arial"/>
        </w:rPr>
      </w:pPr>
    </w:p>
    <w:p w14:paraId="4EBA6AB2" w14:textId="5DF34E9D" w:rsidR="007D0544" w:rsidRDefault="007D0544" w:rsidP="00275102">
      <w:pPr>
        <w:jc w:val="center"/>
        <w:rPr>
          <w:rFonts w:ascii="Arial" w:hAnsi="Arial" w:cs="Arial"/>
        </w:rPr>
      </w:pPr>
    </w:p>
    <w:p w14:paraId="5D3E4BB0" w14:textId="62A8E88B" w:rsidR="007D0544" w:rsidRDefault="007D0544" w:rsidP="00275102">
      <w:pPr>
        <w:jc w:val="center"/>
        <w:rPr>
          <w:rFonts w:ascii="Arial" w:hAnsi="Arial" w:cs="Arial"/>
        </w:rPr>
      </w:pPr>
    </w:p>
    <w:p w14:paraId="76C01294" w14:textId="77777777" w:rsidR="007D0544" w:rsidRDefault="007D0544" w:rsidP="00275102">
      <w:pPr>
        <w:jc w:val="center"/>
        <w:rPr>
          <w:rFonts w:ascii="Arial" w:hAnsi="Arial" w:cs="Arial"/>
        </w:rPr>
      </w:pPr>
    </w:p>
    <w:p w14:paraId="26367320" w14:textId="2ED1D992" w:rsidR="000619E8" w:rsidRDefault="000619E8" w:rsidP="00275102">
      <w:pPr>
        <w:jc w:val="center"/>
        <w:rPr>
          <w:rFonts w:ascii="Arial" w:hAnsi="Arial" w:cs="Arial"/>
        </w:rPr>
      </w:pPr>
    </w:p>
    <w:p w14:paraId="13185E7D" w14:textId="71E3C18B" w:rsidR="007D0544" w:rsidRDefault="007D0544" w:rsidP="00275102">
      <w:pPr>
        <w:jc w:val="center"/>
        <w:rPr>
          <w:rFonts w:ascii="Arial" w:hAnsi="Arial" w:cs="Arial"/>
        </w:rPr>
      </w:pPr>
    </w:p>
    <w:p w14:paraId="3C6D2609" w14:textId="6022E675" w:rsidR="007D0544" w:rsidRDefault="007D0544" w:rsidP="00275102">
      <w:pPr>
        <w:jc w:val="center"/>
        <w:rPr>
          <w:rFonts w:ascii="Arial" w:hAnsi="Arial" w:cs="Arial"/>
        </w:rPr>
      </w:pPr>
    </w:p>
    <w:p w14:paraId="6ACEA960" w14:textId="3BA7B904" w:rsidR="007D0544" w:rsidRDefault="007D0544" w:rsidP="00275102">
      <w:pPr>
        <w:jc w:val="center"/>
        <w:rPr>
          <w:rFonts w:ascii="Arial" w:hAnsi="Arial" w:cs="Arial"/>
        </w:rPr>
      </w:pPr>
    </w:p>
    <w:p w14:paraId="0B2F73D8" w14:textId="6F7E5A44" w:rsidR="007D0544" w:rsidRDefault="007D0544" w:rsidP="00275102">
      <w:pPr>
        <w:jc w:val="center"/>
        <w:rPr>
          <w:rFonts w:ascii="Arial" w:hAnsi="Arial" w:cs="Arial"/>
        </w:rPr>
      </w:pPr>
    </w:p>
    <w:p w14:paraId="4783B5FE" w14:textId="46307E13" w:rsidR="007D0544" w:rsidRDefault="007D0544" w:rsidP="00275102">
      <w:pPr>
        <w:jc w:val="center"/>
        <w:rPr>
          <w:rFonts w:ascii="Arial" w:hAnsi="Arial" w:cs="Arial"/>
        </w:rPr>
      </w:pPr>
    </w:p>
    <w:p w14:paraId="1A5CAD24" w14:textId="3621F09E" w:rsidR="00BA599E" w:rsidRDefault="00747C59" w:rsidP="00747C59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FF596F" wp14:editId="14810ED0">
            <wp:simplePos x="0" y="0"/>
            <wp:positionH relativeFrom="margin">
              <wp:align>right</wp:align>
            </wp:positionH>
            <wp:positionV relativeFrom="paragraph">
              <wp:posOffset>168653</wp:posOffset>
            </wp:positionV>
            <wp:extent cx="5941060" cy="437515"/>
            <wp:effectExtent l="0" t="0" r="2540" b="635"/>
            <wp:wrapThrough wrapText="bothSides">
              <wp:wrapPolygon edited="0">
                <wp:start x="0" y="0"/>
                <wp:lineTo x="0" y="20691"/>
                <wp:lineTo x="21540" y="20691"/>
                <wp:lineTo x="2154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A8846" w14:textId="1EECAB43" w:rsidR="007D0544" w:rsidRDefault="007D0544" w:rsidP="00275102">
      <w:pPr>
        <w:jc w:val="center"/>
        <w:rPr>
          <w:rFonts w:ascii="Arial" w:hAnsi="Arial" w:cs="Arial"/>
        </w:rPr>
      </w:pPr>
    </w:p>
    <w:p w14:paraId="5DEF7DFC" w14:textId="79FEADCD" w:rsidR="00BF1C82" w:rsidRDefault="007D0544" w:rsidP="00B03D3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bookmarkStart w:id="6" w:name="_Hlk515643355"/>
      <w:r w:rsidR="00BA599E">
        <w:rPr>
          <w:rFonts w:ascii="Arial" w:hAnsi="Arial" w:cs="Arial"/>
          <w:sz w:val="22"/>
          <w:szCs w:val="22"/>
        </w:rPr>
        <w:t>Para hablar de productividad sin tener en cuenta</w:t>
      </w:r>
      <w:r w:rsidR="00BF1C82" w:rsidRPr="007D0544">
        <w:rPr>
          <w:rFonts w:ascii="Arial" w:hAnsi="Arial" w:cs="Arial"/>
          <w:sz w:val="22"/>
          <w:szCs w:val="22"/>
        </w:rPr>
        <w:t xml:space="preserve"> la frecuencia </w:t>
      </w:r>
      <w:r w:rsidR="00BA599E">
        <w:rPr>
          <w:rFonts w:ascii="Arial" w:hAnsi="Arial" w:cs="Arial"/>
          <w:sz w:val="22"/>
          <w:szCs w:val="22"/>
        </w:rPr>
        <w:t>iremos al</w:t>
      </w:r>
      <w:r w:rsidR="00BF1C82" w:rsidRPr="007D0544">
        <w:rPr>
          <w:rFonts w:ascii="Arial" w:hAnsi="Arial" w:cs="Arial"/>
          <w:sz w:val="22"/>
          <w:szCs w:val="22"/>
        </w:rPr>
        <w:t xml:space="preserve"> gráfic</w:t>
      </w:r>
      <w:r w:rsidR="00BA599E">
        <w:rPr>
          <w:rFonts w:ascii="Arial" w:hAnsi="Arial" w:cs="Arial"/>
          <w:sz w:val="22"/>
          <w:szCs w:val="22"/>
        </w:rPr>
        <w:t>o</w:t>
      </w:r>
      <w:r w:rsidR="00BF1C82" w:rsidRPr="007D0544">
        <w:rPr>
          <w:rFonts w:ascii="Arial" w:hAnsi="Arial" w:cs="Arial"/>
          <w:sz w:val="22"/>
          <w:szCs w:val="22"/>
        </w:rPr>
        <w:t xml:space="preserve"> de </w:t>
      </w:r>
      <w:r w:rsidR="00BF1C82" w:rsidRPr="00BA599E">
        <w:rPr>
          <w:rFonts w:ascii="Arial" w:hAnsi="Arial" w:cs="Arial"/>
          <w:b/>
          <w:i/>
          <w:sz w:val="22"/>
          <w:szCs w:val="22"/>
        </w:rPr>
        <w:t xml:space="preserve">Raw 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Fit</w:t>
      </w:r>
      <w:proofErr w:type="spellEnd"/>
      <w:r w:rsidR="00BF1C82" w:rsidRPr="00BA599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throughput</w:t>
      </w:r>
      <w:proofErr w:type="spellEnd"/>
      <w:r w:rsidR="00BF1C82" w:rsidRPr="00BA599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BF1C82" w:rsidRPr="00BA599E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="00BF1C82" w:rsidRPr="00BA599E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="00BF1C82" w:rsidRPr="00BA599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="00BF1C82" w:rsidRPr="00BA599E">
        <w:rPr>
          <w:rFonts w:ascii="Arial" w:hAnsi="Arial" w:cs="Arial"/>
          <w:b/>
          <w:i/>
          <w:sz w:val="22"/>
          <w:szCs w:val="22"/>
        </w:rPr>
        <w:t xml:space="preserve"> byte/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BF1C82" w:rsidRPr="00BA599E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BF1C82" w:rsidRPr="00BA599E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="00BF1C82" w:rsidRPr="007D0544">
        <w:rPr>
          <w:rFonts w:ascii="Arial" w:hAnsi="Arial" w:cs="Arial"/>
          <w:sz w:val="22"/>
          <w:szCs w:val="22"/>
        </w:rPr>
        <w:t>.</w:t>
      </w:r>
    </w:p>
    <w:p w14:paraId="4D23FB99" w14:textId="5FED33A2" w:rsidR="007D0544" w:rsidRPr="00A76347" w:rsidRDefault="00BA599E" w:rsidP="00B03D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En el gráfico podemos ver como M2 y M4 obtienen mayor </w:t>
      </w:r>
      <w:r w:rsidRPr="007D0544">
        <w:rPr>
          <w:rFonts w:ascii="Arial" w:hAnsi="Arial" w:cs="Arial"/>
          <w:sz w:val="22"/>
          <w:szCs w:val="22"/>
        </w:rPr>
        <w:t>productividad</w:t>
      </w:r>
      <w:r>
        <w:rPr>
          <w:rFonts w:ascii="Arial" w:hAnsi="Arial" w:cs="Arial"/>
          <w:sz w:val="22"/>
          <w:szCs w:val="22"/>
        </w:rPr>
        <w:t xml:space="preserve"> ya que su tamaño de </w:t>
      </w:r>
      <w:proofErr w:type="spellStart"/>
      <w:r>
        <w:rPr>
          <w:rFonts w:ascii="Arial" w:hAnsi="Arial" w:cs="Arial"/>
          <w:sz w:val="22"/>
          <w:szCs w:val="22"/>
        </w:rPr>
        <w:t>flit</w:t>
      </w:r>
      <w:proofErr w:type="spellEnd"/>
      <w:r w:rsidRPr="007D0544">
        <w:rPr>
          <w:rFonts w:ascii="Arial" w:hAnsi="Arial" w:cs="Arial"/>
          <w:sz w:val="22"/>
          <w:szCs w:val="22"/>
        </w:rPr>
        <w:t xml:space="preserve"> es</w:t>
      </w:r>
      <w:r>
        <w:rPr>
          <w:rFonts w:ascii="Arial" w:hAnsi="Arial" w:cs="Arial"/>
          <w:sz w:val="22"/>
          <w:szCs w:val="22"/>
        </w:rPr>
        <w:t xml:space="preserve"> superior a los demás modelos</w:t>
      </w:r>
      <w:r w:rsidRPr="007D0544">
        <w:rPr>
          <w:rFonts w:ascii="Arial" w:hAnsi="Arial" w:cs="Arial"/>
          <w:sz w:val="22"/>
          <w:szCs w:val="22"/>
        </w:rPr>
        <w:t xml:space="preserve"> 16Bytes</w:t>
      </w:r>
      <w:r>
        <w:rPr>
          <w:rFonts w:ascii="Arial" w:hAnsi="Arial" w:cs="Arial"/>
          <w:sz w:val="22"/>
          <w:szCs w:val="22"/>
        </w:rPr>
        <w:t xml:space="preserve"> (128bits) frente a los 4Bytes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32</w:t>
      </w:r>
      <w:r>
        <w:rPr>
          <w:rFonts w:ascii="Arial" w:hAnsi="Arial" w:cs="Arial"/>
          <w:sz w:val="22"/>
          <w:szCs w:val="22"/>
        </w:rPr>
        <w:t xml:space="preserve">bits) </w:t>
      </w:r>
      <w:r>
        <w:rPr>
          <w:rFonts w:ascii="Arial" w:hAnsi="Arial" w:cs="Arial"/>
          <w:sz w:val="22"/>
          <w:szCs w:val="22"/>
        </w:rPr>
        <w:t>de los modelos M1 y M3 y,</w:t>
      </w:r>
      <w:r w:rsidRPr="007D0544">
        <w:rPr>
          <w:rFonts w:ascii="Arial" w:hAnsi="Arial" w:cs="Arial"/>
          <w:sz w:val="22"/>
          <w:szCs w:val="22"/>
        </w:rPr>
        <w:t xml:space="preserve"> por tanto,</w:t>
      </w:r>
      <w:r>
        <w:rPr>
          <w:rFonts w:ascii="Arial" w:hAnsi="Arial" w:cs="Arial"/>
          <w:sz w:val="22"/>
          <w:szCs w:val="22"/>
        </w:rPr>
        <w:t xml:space="preserve"> </w:t>
      </w:r>
      <w:r w:rsidRPr="007D0544">
        <w:rPr>
          <w:rFonts w:ascii="Arial" w:hAnsi="Arial" w:cs="Arial"/>
          <w:sz w:val="22"/>
          <w:szCs w:val="22"/>
        </w:rPr>
        <w:t xml:space="preserve">el tráfico total </w:t>
      </w:r>
      <w:r>
        <w:rPr>
          <w:rFonts w:ascii="Arial" w:hAnsi="Arial" w:cs="Arial"/>
          <w:sz w:val="22"/>
          <w:szCs w:val="22"/>
        </w:rPr>
        <w:t>resulta</w:t>
      </w:r>
      <w:r w:rsidRPr="007D0544">
        <w:rPr>
          <w:rFonts w:ascii="Arial" w:hAnsi="Arial" w:cs="Arial"/>
          <w:sz w:val="22"/>
          <w:szCs w:val="22"/>
        </w:rPr>
        <w:t xml:space="preserve"> superior.</w:t>
      </w:r>
      <w:r>
        <w:rPr>
          <w:rFonts w:ascii="Arial" w:hAnsi="Arial" w:cs="Arial"/>
          <w:sz w:val="22"/>
          <w:szCs w:val="22"/>
        </w:rPr>
        <w:t xml:space="preserve"> Tal como </w:t>
      </w:r>
      <w:r w:rsidR="00A76347">
        <w:rPr>
          <w:rFonts w:ascii="Arial" w:hAnsi="Arial" w:cs="Arial"/>
          <w:sz w:val="22"/>
          <w:szCs w:val="22"/>
        </w:rPr>
        <w:t>ocurría</w:t>
      </w:r>
      <w:r>
        <w:rPr>
          <w:rFonts w:ascii="Arial" w:hAnsi="Arial" w:cs="Arial"/>
          <w:sz w:val="22"/>
          <w:szCs w:val="22"/>
        </w:rPr>
        <w:t xml:space="preserve"> antes el modelo M2 sigue siendo la mejor opción ya q</w:t>
      </w:r>
      <w:r w:rsidR="00A76347">
        <w:rPr>
          <w:rFonts w:ascii="Arial" w:hAnsi="Arial" w:cs="Arial"/>
          <w:sz w:val="22"/>
          <w:szCs w:val="22"/>
        </w:rPr>
        <w:t>ue</w:t>
      </w:r>
      <w:r w:rsidR="007D0544" w:rsidRPr="007D0544">
        <w:rPr>
          <w:rFonts w:ascii="Arial" w:hAnsi="Arial" w:cs="Arial"/>
          <w:sz w:val="22"/>
          <w:szCs w:val="22"/>
        </w:rPr>
        <w:t xml:space="preserve"> al ser en forma de malla, tiene mayor número de enlaces, por lo que el margen de mejora es superior que en anillo. </w:t>
      </w:r>
      <w:r w:rsidR="00A76347">
        <w:rPr>
          <w:rFonts w:ascii="Arial" w:hAnsi="Arial" w:cs="Arial"/>
          <w:sz w:val="22"/>
          <w:szCs w:val="22"/>
        </w:rPr>
        <w:t xml:space="preserve">También podemos observar </w:t>
      </w:r>
      <w:r w:rsidR="007D0544" w:rsidRPr="007D0544">
        <w:rPr>
          <w:rFonts w:ascii="Arial" w:hAnsi="Arial" w:cs="Arial"/>
          <w:sz w:val="22"/>
          <w:szCs w:val="22"/>
        </w:rPr>
        <w:t>como la mejora en productividad o el incremento de esta se estanca</w:t>
      </w:r>
      <w:r w:rsidR="00A76347">
        <w:rPr>
          <w:rFonts w:ascii="Arial" w:hAnsi="Arial" w:cs="Arial"/>
          <w:sz w:val="22"/>
          <w:szCs w:val="22"/>
        </w:rPr>
        <w:t xml:space="preserve"> </w:t>
      </w:r>
      <w:r w:rsidR="007D0544" w:rsidRPr="007D0544">
        <w:rPr>
          <w:rFonts w:ascii="Arial" w:hAnsi="Arial" w:cs="Arial"/>
          <w:sz w:val="22"/>
          <w:szCs w:val="22"/>
        </w:rPr>
        <w:t xml:space="preserve">mucho antes en </w:t>
      </w:r>
      <w:r w:rsidR="00A76347">
        <w:rPr>
          <w:rFonts w:ascii="Arial" w:hAnsi="Arial" w:cs="Arial"/>
          <w:sz w:val="22"/>
          <w:szCs w:val="22"/>
        </w:rPr>
        <w:t>M</w:t>
      </w:r>
      <w:r w:rsidR="007D0544" w:rsidRPr="007D0544">
        <w:rPr>
          <w:rFonts w:ascii="Arial" w:hAnsi="Arial" w:cs="Arial"/>
          <w:sz w:val="22"/>
          <w:szCs w:val="22"/>
        </w:rPr>
        <w:t xml:space="preserve">3 y </w:t>
      </w:r>
      <w:r w:rsidR="00A76347">
        <w:rPr>
          <w:rFonts w:ascii="Arial" w:hAnsi="Arial" w:cs="Arial"/>
          <w:sz w:val="22"/>
          <w:szCs w:val="22"/>
        </w:rPr>
        <w:t>M</w:t>
      </w:r>
      <w:r w:rsidR="007D0544" w:rsidRPr="007D0544">
        <w:rPr>
          <w:rFonts w:ascii="Arial" w:hAnsi="Arial" w:cs="Arial"/>
          <w:sz w:val="22"/>
          <w:szCs w:val="22"/>
        </w:rPr>
        <w:t>4 debido a su topología.</w:t>
      </w:r>
      <w:r w:rsidR="00A76347">
        <w:rPr>
          <w:rFonts w:ascii="Arial" w:hAnsi="Arial" w:cs="Arial"/>
          <w:sz w:val="22"/>
          <w:szCs w:val="22"/>
        </w:rPr>
        <w:t xml:space="preserve"> </w:t>
      </w:r>
      <w:r w:rsidR="00A76347" w:rsidRPr="007D0544">
        <w:rPr>
          <w:rFonts w:ascii="Arial" w:hAnsi="Arial" w:cs="Arial"/>
          <w:sz w:val="22"/>
          <w:szCs w:val="22"/>
        </w:rPr>
        <w:t xml:space="preserve">Esto sucede </w:t>
      </w:r>
      <w:r w:rsidR="00A76347">
        <w:rPr>
          <w:rFonts w:ascii="Arial" w:hAnsi="Arial" w:cs="Arial"/>
          <w:sz w:val="22"/>
          <w:szCs w:val="22"/>
        </w:rPr>
        <w:t>por</w:t>
      </w:r>
      <w:r w:rsidR="00A76347" w:rsidRPr="007D0544">
        <w:rPr>
          <w:rFonts w:ascii="Arial" w:hAnsi="Arial" w:cs="Arial"/>
          <w:sz w:val="22"/>
          <w:szCs w:val="22"/>
        </w:rPr>
        <w:t>que la topología en anillo</w:t>
      </w:r>
      <w:r w:rsidR="00A76347">
        <w:rPr>
          <w:rFonts w:ascii="Arial" w:hAnsi="Arial" w:cs="Arial"/>
          <w:sz w:val="22"/>
          <w:szCs w:val="22"/>
        </w:rPr>
        <w:t xml:space="preserve"> cuenta con</w:t>
      </w:r>
      <w:r w:rsidR="00A76347" w:rsidRPr="007D0544">
        <w:rPr>
          <w:rFonts w:ascii="Arial" w:hAnsi="Arial" w:cs="Arial"/>
          <w:sz w:val="22"/>
          <w:szCs w:val="22"/>
        </w:rPr>
        <w:t xml:space="preserve"> sólo 2 enlaces en </w:t>
      </w:r>
      <w:r w:rsidR="00A76347">
        <w:rPr>
          <w:rFonts w:ascii="Arial" w:hAnsi="Arial" w:cs="Arial"/>
          <w:sz w:val="22"/>
          <w:szCs w:val="22"/>
        </w:rPr>
        <w:t>la</w:t>
      </w:r>
      <w:r w:rsidR="00A76347" w:rsidRPr="007D0544">
        <w:rPr>
          <w:rFonts w:ascii="Arial" w:hAnsi="Arial" w:cs="Arial"/>
          <w:sz w:val="22"/>
          <w:szCs w:val="22"/>
        </w:rPr>
        <w:t xml:space="preserve"> bisección </w:t>
      </w:r>
      <w:r w:rsidR="00A76347">
        <w:rPr>
          <w:rFonts w:ascii="Arial" w:hAnsi="Arial" w:cs="Arial"/>
          <w:sz w:val="22"/>
          <w:szCs w:val="22"/>
        </w:rPr>
        <w:t>y en la de malla tenemos hasta 4 enlaces</w:t>
      </w:r>
      <w:r w:rsidR="00A76347" w:rsidRPr="00A76347">
        <w:rPr>
          <w:rFonts w:ascii="Arial" w:hAnsi="Arial" w:cs="Arial"/>
          <w:sz w:val="22"/>
          <w:szCs w:val="22"/>
        </w:rPr>
        <w:t xml:space="preserve"> </w:t>
      </w:r>
      <w:r w:rsidR="00A76347">
        <w:rPr>
          <w:rFonts w:ascii="Arial" w:hAnsi="Arial" w:cs="Arial"/>
          <w:sz w:val="22"/>
          <w:szCs w:val="22"/>
        </w:rPr>
        <w:t>en la</w:t>
      </w:r>
      <w:r w:rsidR="00A76347" w:rsidRPr="007D0544">
        <w:rPr>
          <w:rFonts w:ascii="Arial" w:hAnsi="Arial" w:cs="Arial"/>
          <w:sz w:val="22"/>
          <w:szCs w:val="22"/>
        </w:rPr>
        <w:t xml:space="preserve"> bisección</w:t>
      </w:r>
      <w:r w:rsidR="00A76347">
        <w:rPr>
          <w:rFonts w:ascii="Arial" w:hAnsi="Arial" w:cs="Arial"/>
          <w:sz w:val="22"/>
          <w:szCs w:val="22"/>
        </w:rPr>
        <w:t>.</w:t>
      </w:r>
    </w:p>
    <w:p w14:paraId="1ED6363F" w14:textId="31793DBC" w:rsidR="000619E8" w:rsidRDefault="000619E8" w:rsidP="000619E8">
      <w:pPr>
        <w:pStyle w:val="Ttulo2"/>
        <w:rPr>
          <w:rFonts w:ascii="Arial" w:hAnsi="Arial" w:cs="Arial"/>
        </w:rPr>
      </w:pPr>
      <w:bookmarkStart w:id="7" w:name="_Toc515651074"/>
      <w:bookmarkEnd w:id="6"/>
      <w:r w:rsidRPr="005345E2">
        <w:rPr>
          <w:rFonts w:ascii="Arial" w:hAnsi="Arial" w:cs="Arial"/>
        </w:rPr>
        <w:lastRenderedPageBreak/>
        <w:t xml:space="preserve">¿Cuál es la mejor configuración en términos de </w:t>
      </w:r>
      <w:r>
        <w:rPr>
          <w:rFonts w:ascii="Arial" w:hAnsi="Arial" w:cs="Arial"/>
        </w:rPr>
        <w:t>productividad si tenemos en cuenta la frecuencia de funcionamiento</w:t>
      </w:r>
      <w:r w:rsidRPr="005345E2">
        <w:rPr>
          <w:rFonts w:ascii="Arial" w:hAnsi="Arial" w:cs="Arial"/>
        </w:rPr>
        <w:t>?</w:t>
      </w:r>
      <w:bookmarkEnd w:id="7"/>
    </w:p>
    <w:p w14:paraId="247A5277" w14:textId="04EF48AE" w:rsidR="000619E8" w:rsidRDefault="00112E64" w:rsidP="007D054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2A01A7" wp14:editId="6AC3E1DF">
            <wp:simplePos x="0" y="0"/>
            <wp:positionH relativeFrom="margin">
              <wp:align>right</wp:align>
            </wp:positionH>
            <wp:positionV relativeFrom="paragraph">
              <wp:posOffset>3053715</wp:posOffset>
            </wp:positionV>
            <wp:extent cx="5941060" cy="437515"/>
            <wp:effectExtent l="0" t="0" r="2540" b="635"/>
            <wp:wrapThrough wrapText="bothSides">
              <wp:wrapPolygon edited="0">
                <wp:start x="0" y="0"/>
                <wp:lineTo x="0" y="20691"/>
                <wp:lineTo x="21540" y="20691"/>
                <wp:lineTo x="21540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54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9C94A9A" wp14:editId="0529E50F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35345" cy="2810510"/>
            <wp:effectExtent l="0" t="0" r="8255" b="8890"/>
            <wp:wrapThrough wrapText="bothSides">
              <wp:wrapPolygon edited="0">
                <wp:start x="0" y="0"/>
                <wp:lineTo x="0" y="21522"/>
                <wp:lineTo x="21561" y="21522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C5775" w14:textId="77777777" w:rsidR="00281551" w:rsidRDefault="00281551" w:rsidP="00B03D3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242D1D58" w14:textId="4A9171EC" w:rsidR="007D0544" w:rsidRPr="00FF73C0" w:rsidRDefault="00CC5DB5" w:rsidP="00B03D35">
      <w:pPr>
        <w:spacing w:line="276" w:lineRule="auto"/>
        <w:ind w:firstLine="720"/>
        <w:rPr>
          <w:rFonts w:ascii="Arial" w:hAnsi="Arial" w:cs="Arial"/>
          <w:b/>
          <w:i/>
          <w:sz w:val="22"/>
          <w:szCs w:val="22"/>
        </w:rPr>
      </w:pPr>
      <w:r w:rsidRPr="00FF73C0">
        <w:rPr>
          <w:rFonts w:ascii="Arial" w:hAnsi="Arial" w:cs="Arial"/>
          <w:sz w:val="22"/>
          <w:szCs w:val="22"/>
        </w:rPr>
        <w:t xml:space="preserve">Teniendo en cuenta la frecuencia debemos recurrir al gráfico </w:t>
      </w:r>
      <w:r w:rsidRPr="00FF73C0">
        <w:rPr>
          <w:rFonts w:ascii="Arial" w:hAnsi="Arial" w:cs="Arial"/>
          <w:b/>
          <w:i/>
          <w:sz w:val="22"/>
          <w:szCs w:val="22"/>
        </w:rPr>
        <w:t xml:space="preserve">Raw 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Fit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throughput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FF73C0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Pr="00FF73C0">
        <w:rPr>
          <w:rFonts w:ascii="Arial" w:hAnsi="Arial" w:cs="Arial"/>
          <w:b/>
          <w:i/>
          <w:sz w:val="22"/>
          <w:szCs w:val="22"/>
        </w:rPr>
        <w:t>.</w:t>
      </w:r>
    </w:p>
    <w:p w14:paraId="42F16650" w14:textId="7BFB34EE" w:rsidR="00FF73C0" w:rsidRDefault="00CC5DB5" w:rsidP="00B03D3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FF73C0">
        <w:rPr>
          <w:rFonts w:ascii="Arial" w:hAnsi="Arial" w:cs="Arial"/>
          <w:sz w:val="22"/>
          <w:szCs w:val="22"/>
        </w:rPr>
        <w:t>Como podemos observar, la tipología empleada influye en los resultados. Se puede ver que los anillos M3 y M4 consiguen peores resultados por ciclo que las mallas</w:t>
      </w:r>
      <w:r w:rsidR="00FF73C0">
        <w:rPr>
          <w:rFonts w:ascii="Arial" w:hAnsi="Arial" w:cs="Arial"/>
          <w:sz w:val="22"/>
          <w:szCs w:val="22"/>
        </w:rPr>
        <w:t xml:space="preserve"> a pesar de tener una frecuencia superior</w:t>
      </w:r>
      <w:r w:rsidRPr="00FF73C0">
        <w:rPr>
          <w:rFonts w:ascii="Arial" w:hAnsi="Arial" w:cs="Arial"/>
          <w:sz w:val="22"/>
          <w:szCs w:val="22"/>
        </w:rPr>
        <w:t xml:space="preserve">, debido a la diferencia entre el número de enlaces de las dos topologías como ocurría antes, causando que las mallas M1 y M2 tengan mejores </w:t>
      </w:r>
      <w:bookmarkStart w:id="8" w:name="_Hlk515644604"/>
      <w:r w:rsidR="00FF73C0" w:rsidRPr="007D0544">
        <w:rPr>
          <w:rFonts w:ascii="Arial" w:hAnsi="Arial" w:cs="Arial"/>
          <w:sz w:val="22"/>
          <w:szCs w:val="22"/>
        </w:rPr>
        <w:t xml:space="preserve">resultados en productividad </w:t>
      </w:r>
      <w:r w:rsidR="00FF73C0">
        <w:rPr>
          <w:rFonts w:ascii="Arial" w:hAnsi="Arial" w:cs="Arial"/>
          <w:sz w:val="22"/>
          <w:szCs w:val="22"/>
        </w:rPr>
        <w:t>y</w:t>
      </w:r>
      <w:r w:rsidR="00FF73C0" w:rsidRPr="007D0544">
        <w:rPr>
          <w:rFonts w:ascii="Arial" w:hAnsi="Arial" w:cs="Arial"/>
          <w:sz w:val="22"/>
          <w:szCs w:val="22"/>
        </w:rPr>
        <w:t xml:space="preserve"> ciclos</w:t>
      </w:r>
      <w:r w:rsidR="00FF73C0">
        <w:rPr>
          <w:rFonts w:ascii="Arial" w:hAnsi="Arial" w:cs="Arial"/>
          <w:sz w:val="22"/>
          <w:szCs w:val="22"/>
        </w:rPr>
        <w:t>.</w:t>
      </w:r>
    </w:p>
    <w:p w14:paraId="2BB7ACB9" w14:textId="77777777" w:rsidR="00FF73C0" w:rsidRPr="00FF73C0" w:rsidRDefault="00FF73C0" w:rsidP="00CC5DB5">
      <w:pPr>
        <w:ind w:firstLine="720"/>
        <w:jc w:val="left"/>
        <w:rPr>
          <w:rFonts w:ascii="Arial" w:hAnsi="Arial" w:cs="Arial"/>
          <w:sz w:val="22"/>
          <w:szCs w:val="22"/>
        </w:rPr>
      </w:pPr>
    </w:p>
    <w:bookmarkEnd w:id="8"/>
    <w:p w14:paraId="32C0BC73" w14:textId="270A5D33" w:rsidR="00CC5DB5" w:rsidRDefault="00CC5DB5" w:rsidP="005345E2">
      <w:pPr>
        <w:pStyle w:val="Ttulo1"/>
        <w:rPr>
          <w:rFonts w:ascii="Arial" w:hAnsi="Arial" w:cs="Arial"/>
        </w:rPr>
      </w:pPr>
    </w:p>
    <w:p w14:paraId="53A623B3" w14:textId="27B47062" w:rsidR="00CC5DB5" w:rsidRDefault="00CC5DB5" w:rsidP="00CC5DB5"/>
    <w:p w14:paraId="504817B9" w14:textId="78C2EFEB" w:rsidR="00CC5DB5" w:rsidRDefault="00CC5DB5" w:rsidP="00CC5DB5"/>
    <w:p w14:paraId="78518E5F" w14:textId="6BCFCB12" w:rsidR="00CC5DB5" w:rsidRDefault="00CC5DB5" w:rsidP="00CC5DB5"/>
    <w:p w14:paraId="1DAE556C" w14:textId="440FC8A8" w:rsidR="00CC5DB5" w:rsidRDefault="00CC5DB5" w:rsidP="00CC5DB5"/>
    <w:p w14:paraId="2C91A641" w14:textId="77777777" w:rsidR="00CC5DB5" w:rsidRPr="00CC5DB5" w:rsidRDefault="00CC5DB5" w:rsidP="00CC5DB5"/>
    <w:p w14:paraId="29D6E684" w14:textId="6F2A982D" w:rsidR="00F426AD" w:rsidRDefault="000619E8" w:rsidP="005345E2">
      <w:pPr>
        <w:pStyle w:val="Ttulo1"/>
        <w:rPr>
          <w:rFonts w:ascii="Arial" w:hAnsi="Arial" w:cs="Arial"/>
        </w:rPr>
      </w:pPr>
      <w:bookmarkStart w:id="9" w:name="_Toc515651075"/>
      <w:r>
        <w:rPr>
          <w:rFonts w:ascii="Arial" w:hAnsi="Arial" w:cs="Arial"/>
        </w:rPr>
        <w:lastRenderedPageBreak/>
        <w:t xml:space="preserve">Opcional 1: </w:t>
      </w:r>
      <w:r w:rsidR="005345E2" w:rsidRPr="005345E2">
        <w:rPr>
          <w:rFonts w:ascii="Arial" w:hAnsi="Arial" w:cs="Arial"/>
        </w:rPr>
        <w:t>Análisis del diseño del control de flujo</w:t>
      </w:r>
      <w:bookmarkEnd w:id="9"/>
    </w:p>
    <w:p w14:paraId="7B85E06B" w14:textId="5AB61289" w:rsidR="00FF73C0" w:rsidRDefault="00FF73C0" w:rsidP="00FF73C0">
      <w:r>
        <w:rPr>
          <w:noProof/>
        </w:rPr>
        <w:drawing>
          <wp:anchor distT="0" distB="0" distL="114300" distR="114300" simplePos="0" relativeHeight="251670528" behindDoc="0" locked="0" layoutInCell="1" allowOverlap="1" wp14:anchorId="7C80A822" wp14:editId="4A1ACEB0">
            <wp:simplePos x="0" y="0"/>
            <wp:positionH relativeFrom="column">
              <wp:posOffset>-302515</wp:posOffset>
            </wp:positionH>
            <wp:positionV relativeFrom="paragraph">
              <wp:posOffset>224674</wp:posOffset>
            </wp:positionV>
            <wp:extent cx="6828514" cy="3206338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514" cy="320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5EFB9" w14:textId="1DF853DD" w:rsidR="00FF73C0" w:rsidRDefault="00FF73C0" w:rsidP="00FF73C0"/>
    <w:p w14:paraId="5D42D893" w14:textId="535F7704" w:rsidR="00FF73C0" w:rsidRDefault="00FF73C0" w:rsidP="00FF73C0"/>
    <w:p w14:paraId="61771609" w14:textId="77777777" w:rsidR="00FF73C0" w:rsidRDefault="00FF73C0" w:rsidP="00FF73C0"/>
    <w:p w14:paraId="501CF128" w14:textId="54839555" w:rsidR="00FF73C0" w:rsidRDefault="00FF73C0" w:rsidP="00FF73C0"/>
    <w:p w14:paraId="55B74513" w14:textId="4754664C" w:rsidR="00FF73C0" w:rsidRDefault="00FF73C0" w:rsidP="00FF73C0"/>
    <w:p w14:paraId="5CD6C266" w14:textId="35EC9C98" w:rsidR="00FF73C0" w:rsidRDefault="00FF73C0" w:rsidP="00FF73C0"/>
    <w:p w14:paraId="51404F61" w14:textId="2B32261D" w:rsidR="00FF73C0" w:rsidRDefault="00FF73C0" w:rsidP="00FF73C0"/>
    <w:p w14:paraId="3DECF343" w14:textId="463D2B2E" w:rsidR="00FF73C0" w:rsidRDefault="00FF73C0" w:rsidP="00FF73C0"/>
    <w:p w14:paraId="33AE5562" w14:textId="7C2D686E" w:rsidR="00FF73C0" w:rsidRDefault="00FF73C0" w:rsidP="00FF73C0"/>
    <w:p w14:paraId="3E050380" w14:textId="77777777" w:rsidR="00FF73C0" w:rsidRDefault="00FF73C0" w:rsidP="00FF73C0"/>
    <w:p w14:paraId="4F005253" w14:textId="6B2E3DD5" w:rsidR="00FF73C0" w:rsidRDefault="00FF73C0" w:rsidP="00FF73C0"/>
    <w:p w14:paraId="680704EB" w14:textId="59D29B71" w:rsidR="00FF73C0" w:rsidRDefault="00FF73C0" w:rsidP="00FF73C0"/>
    <w:p w14:paraId="7FA231E3" w14:textId="77777777" w:rsidR="00FF73C0" w:rsidRPr="00FF73C0" w:rsidRDefault="00FF73C0" w:rsidP="00FF73C0"/>
    <w:p w14:paraId="2E343969" w14:textId="15C308F4" w:rsidR="00FF73C0" w:rsidRDefault="00FF73C0" w:rsidP="006566A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763B2F2F" w14:textId="10E14108" w:rsidR="00EB61C2" w:rsidRDefault="00EB61C2" w:rsidP="00EB61C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8885C8" wp14:editId="633E7FF6">
            <wp:extent cx="3687288" cy="715625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852" cy="7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4C06" w14:textId="77777777" w:rsidR="00EB61C2" w:rsidRDefault="00EB61C2" w:rsidP="006566A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4BE1BEAD" w14:textId="601C7819" w:rsidR="00B03D35" w:rsidRDefault="007656E2" w:rsidP="00EB61C2">
      <w:pPr>
        <w:pStyle w:val="Default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este apartado vamos a analizar el uso de distintos valores para los umbrales del control de flujo </w:t>
      </w:r>
      <w:r w:rsidRPr="007656E2">
        <w:rPr>
          <w:rFonts w:ascii="Arial" w:hAnsi="Arial" w:cs="Arial"/>
          <w:sz w:val="22"/>
          <w:szCs w:val="22"/>
        </w:rPr>
        <w:t>“</w:t>
      </w:r>
      <w:proofErr w:type="spellStart"/>
      <w:r w:rsidRPr="007656E2">
        <w:rPr>
          <w:rFonts w:ascii="Arial" w:hAnsi="Arial" w:cs="Arial"/>
          <w:i/>
          <w:sz w:val="22"/>
          <w:szCs w:val="22"/>
        </w:rPr>
        <w:t>Stop&amp;Go</w:t>
      </w:r>
      <w:proofErr w:type="spellEnd"/>
      <w:r w:rsidRPr="007656E2">
        <w:rPr>
          <w:rFonts w:ascii="Arial" w:hAnsi="Arial" w:cs="Arial"/>
          <w:i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, estos son </w:t>
      </w:r>
      <w:proofErr w:type="spellStart"/>
      <w:r w:rsidR="00FF73C0" w:rsidRPr="00FF73C0">
        <w:rPr>
          <w:rFonts w:ascii="Arial" w:hAnsi="Arial" w:cs="Arial"/>
          <w:sz w:val="22"/>
          <w:szCs w:val="22"/>
        </w:rPr>
        <w:t>Xon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F73C0" w:rsidRPr="00FF73C0">
        <w:rPr>
          <w:rFonts w:ascii="Arial" w:hAnsi="Arial" w:cs="Arial"/>
          <w:sz w:val="22"/>
          <w:szCs w:val="22"/>
        </w:rPr>
        <w:t>(</w:t>
      </w:r>
      <w:proofErr w:type="spellStart"/>
      <w:r w:rsidR="00FF73C0" w:rsidRPr="00FF73C0">
        <w:rPr>
          <w:rFonts w:ascii="Arial" w:hAnsi="Arial" w:cs="Arial"/>
          <w:sz w:val="22"/>
          <w:szCs w:val="22"/>
        </w:rPr>
        <w:t>go</w:t>
      </w:r>
      <w:proofErr w:type="spellEnd"/>
      <w:r w:rsidR="00FF73C0" w:rsidRPr="00FF73C0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y</w:t>
      </w:r>
      <w:r w:rsidR="00FF73C0" w:rsidRPr="00FF73C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F73C0" w:rsidRPr="00FF73C0">
        <w:rPr>
          <w:rFonts w:ascii="Arial" w:hAnsi="Arial" w:cs="Arial"/>
          <w:sz w:val="22"/>
          <w:szCs w:val="22"/>
        </w:rPr>
        <w:t>Xoff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F73C0" w:rsidRPr="00FF73C0">
        <w:rPr>
          <w:rFonts w:ascii="Arial" w:hAnsi="Arial" w:cs="Arial"/>
          <w:sz w:val="22"/>
          <w:szCs w:val="22"/>
        </w:rPr>
        <w:t xml:space="preserve">(stop). </w:t>
      </w:r>
    </w:p>
    <w:p w14:paraId="39EBEBAE" w14:textId="02CC7A24" w:rsidR="00B03D35" w:rsidRDefault="00FF73C0" w:rsidP="00EB61C2">
      <w:pPr>
        <w:pStyle w:val="Default"/>
        <w:spacing w:line="276" w:lineRule="auto"/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FF73C0">
        <w:rPr>
          <w:rFonts w:ascii="Arial" w:hAnsi="Arial" w:cs="Arial"/>
          <w:sz w:val="22"/>
          <w:szCs w:val="22"/>
        </w:rPr>
        <w:t xml:space="preserve">Viendo el grafico </w:t>
      </w:r>
      <w:r w:rsidR="007656E2" w:rsidRPr="007656E2">
        <w:rPr>
          <w:rFonts w:ascii="Arial" w:hAnsi="Arial" w:cs="Arial"/>
          <w:b/>
          <w:i/>
          <w:sz w:val="22"/>
          <w:szCs w:val="22"/>
        </w:rPr>
        <w:t xml:space="preserve">Raw 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7656E2" w:rsidRPr="007656E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throughput</w:t>
      </w:r>
      <w:proofErr w:type="spellEnd"/>
      <w:r w:rsidR="007656E2" w:rsidRPr="007656E2">
        <w:rPr>
          <w:rFonts w:ascii="Arial" w:hAnsi="Arial" w:cs="Arial"/>
          <w:b/>
          <w:i/>
          <w:sz w:val="22"/>
          <w:szCs w:val="22"/>
        </w:rPr>
        <w:t xml:space="preserve"> byte/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7656E2" w:rsidRPr="007656E2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="007656E2" w:rsidRPr="007656E2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="007656E2" w:rsidRPr="007656E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="007656E2" w:rsidRPr="007656E2">
        <w:rPr>
          <w:rFonts w:ascii="Arial" w:hAnsi="Arial" w:cs="Arial"/>
          <w:b/>
          <w:i/>
          <w:sz w:val="22"/>
          <w:szCs w:val="22"/>
        </w:rPr>
        <w:t xml:space="preserve"> byte/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7656E2" w:rsidRPr="007656E2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7656E2" w:rsidRPr="007656E2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Pr="00FF73C0">
        <w:rPr>
          <w:rFonts w:ascii="Arial" w:hAnsi="Arial" w:cs="Arial"/>
          <w:sz w:val="22"/>
          <w:szCs w:val="22"/>
        </w:rPr>
        <w:t xml:space="preserve">, vemos que los modelos con </w:t>
      </w:r>
      <w:r w:rsidR="00B03D35">
        <w:rPr>
          <w:rFonts w:ascii="Arial" w:hAnsi="Arial" w:cs="Arial"/>
          <w:sz w:val="22"/>
          <w:szCs w:val="22"/>
        </w:rPr>
        <w:t xml:space="preserve">un </w:t>
      </w:r>
      <w:r w:rsidRPr="00FF73C0">
        <w:rPr>
          <w:rFonts w:ascii="Arial" w:hAnsi="Arial" w:cs="Arial"/>
          <w:sz w:val="22"/>
          <w:szCs w:val="22"/>
        </w:rPr>
        <w:t xml:space="preserve">umbral más pequeño tienen una peor productividad que aquellos que tiene un umbral </w:t>
      </w:r>
      <w:r w:rsidR="00B03D35">
        <w:rPr>
          <w:rFonts w:ascii="Arial" w:hAnsi="Arial" w:cs="Arial"/>
          <w:sz w:val="22"/>
          <w:szCs w:val="22"/>
        </w:rPr>
        <w:t>superior</w:t>
      </w:r>
      <w:r w:rsidRPr="00FF73C0">
        <w:rPr>
          <w:rFonts w:ascii="Arial" w:hAnsi="Arial" w:cs="Arial"/>
          <w:sz w:val="22"/>
          <w:szCs w:val="22"/>
        </w:rPr>
        <w:t xml:space="preserve">. </w:t>
      </w:r>
      <w:r w:rsidR="00B03D35">
        <w:rPr>
          <w:rFonts w:ascii="Arial" w:hAnsi="Arial" w:cs="Arial"/>
          <w:sz w:val="22"/>
          <w:szCs w:val="22"/>
        </w:rPr>
        <w:t>Se puede ver que</w:t>
      </w:r>
      <w:r w:rsidRPr="00FF73C0">
        <w:rPr>
          <w:rFonts w:ascii="Arial" w:hAnsi="Arial" w:cs="Arial"/>
          <w:sz w:val="22"/>
          <w:szCs w:val="22"/>
        </w:rPr>
        <w:t xml:space="preserve"> </w:t>
      </w:r>
      <w:r w:rsidRPr="00FF73C0">
        <w:rPr>
          <w:rFonts w:ascii="Arial" w:hAnsi="Arial" w:cs="Arial"/>
          <w:bCs/>
          <w:sz w:val="22"/>
          <w:szCs w:val="22"/>
        </w:rPr>
        <w:t>M1</w:t>
      </w:r>
      <w:r w:rsidR="00EB61C2">
        <w:rPr>
          <w:rFonts w:ascii="Arial" w:hAnsi="Arial" w:cs="Arial"/>
          <w:bCs/>
          <w:sz w:val="22"/>
          <w:szCs w:val="22"/>
        </w:rPr>
        <w:t>a</w:t>
      </w:r>
      <w:r w:rsidRPr="00FF73C0">
        <w:rPr>
          <w:rFonts w:ascii="Arial" w:hAnsi="Arial" w:cs="Arial"/>
          <w:bCs/>
          <w:sz w:val="22"/>
          <w:szCs w:val="22"/>
        </w:rPr>
        <w:t xml:space="preserve"> </w:t>
      </w:r>
      <w:r w:rsidR="00B03D35">
        <w:rPr>
          <w:rFonts w:ascii="Arial" w:hAnsi="Arial" w:cs="Arial"/>
          <w:sz w:val="22"/>
          <w:szCs w:val="22"/>
        </w:rPr>
        <w:t>obtiene</w:t>
      </w:r>
      <w:r w:rsidRPr="00FF73C0">
        <w:rPr>
          <w:rFonts w:ascii="Arial" w:hAnsi="Arial" w:cs="Arial"/>
          <w:sz w:val="22"/>
          <w:szCs w:val="22"/>
        </w:rPr>
        <w:t xml:space="preserve"> los peores resultados</w:t>
      </w:r>
      <w:r w:rsidR="00B03D35">
        <w:rPr>
          <w:rFonts w:ascii="Arial" w:hAnsi="Arial" w:cs="Arial"/>
          <w:sz w:val="22"/>
          <w:szCs w:val="22"/>
        </w:rPr>
        <w:t>, y en cambio</w:t>
      </w:r>
      <w:r w:rsidRPr="00FF73C0">
        <w:rPr>
          <w:rFonts w:ascii="Arial" w:hAnsi="Arial" w:cs="Arial"/>
          <w:sz w:val="22"/>
          <w:szCs w:val="22"/>
        </w:rPr>
        <w:t xml:space="preserve"> el modelo </w:t>
      </w:r>
      <w:r w:rsidRPr="00FF73C0">
        <w:rPr>
          <w:rFonts w:ascii="Arial" w:hAnsi="Arial" w:cs="Arial"/>
          <w:bCs/>
          <w:sz w:val="22"/>
          <w:szCs w:val="22"/>
        </w:rPr>
        <w:t>M1</w:t>
      </w:r>
      <w:r w:rsidR="00EB61C2">
        <w:rPr>
          <w:rFonts w:ascii="Arial" w:hAnsi="Arial" w:cs="Arial"/>
          <w:bCs/>
          <w:sz w:val="22"/>
          <w:szCs w:val="22"/>
        </w:rPr>
        <w:t>e</w:t>
      </w:r>
      <w:r w:rsidRPr="00FF73C0">
        <w:rPr>
          <w:rFonts w:ascii="Arial" w:hAnsi="Arial" w:cs="Arial"/>
          <w:bCs/>
          <w:sz w:val="22"/>
          <w:szCs w:val="22"/>
        </w:rPr>
        <w:t xml:space="preserve">. </w:t>
      </w:r>
    </w:p>
    <w:p w14:paraId="6A510AB4" w14:textId="77777777" w:rsidR="00281551" w:rsidRDefault="00FF73C0" w:rsidP="00EB61C2">
      <w:pPr>
        <w:pStyle w:val="Default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FF73C0">
        <w:rPr>
          <w:rFonts w:ascii="Arial" w:hAnsi="Arial" w:cs="Arial"/>
          <w:sz w:val="22"/>
          <w:szCs w:val="22"/>
        </w:rPr>
        <w:t xml:space="preserve">Si </w:t>
      </w:r>
      <w:r w:rsidR="00B03D35">
        <w:rPr>
          <w:rFonts w:ascii="Arial" w:hAnsi="Arial" w:cs="Arial"/>
          <w:sz w:val="22"/>
          <w:szCs w:val="22"/>
        </w:rPr>
        <w:t xml:space="preserve">pasamos a ver el </w:t>
      </w:r>
      <w:r w:rsidRPr="00FF73C0">
        <w:rPr>
          <w:rFonts w:ascii="Arial" w:hAnsi="Arial" w:cs="Arial"/>
          <w:sz w:val="22"/>
          <w:szCs w:val="22"/>
        </w:rPr>
        <w:t>gráfic</w:t>
      </w:r>
      <w:r w:rsidR="00B03D35">
        <w:rPr>
          <w:rFonts w:ascii="Arial" w:hAnsi="Arial" w:cs="Arial"/>
          <w:sz w:val="22"/>
          <w:szCs w:val="22"/>
        </w:rPr>
        <w:t>o</w:t>
      </w:r>
      <w:r w:rsidRPr="00FF73C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network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="00B03D35" w:rsidRPr="00EB61C2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B03D35" w:rsidRPr="00EB61C2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Pr="00FF73C0">
        <w:rPr>
          <w:rFonts w:ascii="Arial" w:hAnsi="Arial" w:cs="Arial"/>
          <w:sz w:val="22"/>
          <w:szCs w:val="22"/>
        </w:rPr>
        <w:t xml:space="preserve">, podemos </w:t>
      </w:r>
      <w:r w:rsidR="00B03D35">
        <w:rPr>
          <w:rFonts w:ascii="Arial" w:hAnsi="Arial" w:cs="Arial"/>
          <w:sz w:val="22"/>
          <w:szCs w:val="22"/>
        </w:rPr>
        <w:t xml:space="preserve">observar </w:t>
      </w:r>
      <w:r w:rsidRPr="00FF73C0">
        <w:rPr>
          <w:rFonts w:ascii="Arial" w:hAnsi="Arial" w:cs="Arial"/>
          <w:sz w:val="22"/>
          <w:szCs w:val="22"/>
        </w:rPr>
        <w:t>que el tamaño del umbral</w:t>
      </w:r>
      <w:r w:rsidR="00B03D35">
        <w:rPr>
          <w:rFonts w:ascii="Arial" w:hAnsi="Arial" w:cs="Arial"/>
          <w:sz w:val="22"/>
          <w:szCs w:val="22"/>
        </w:rPr>
        <w:t xml:space="preserve"> no es lo único que afecta</w:t>
      </w:r>
      <w:r w:rsidRPr="00FF73C0">
        <w:rPr>
          <w:rFonts w:ascii="Arial" w:hAnsi="Arial" w:cs="Arial"/>
          <w:sz w:val="22"/>
          <w:szCs w:val="22"/>
        </w:rPr>
        <w:t xml:space="preserve">, </w:t>
      </w:r>
      <w:r w:rsidR="00EB61C2">
        <w:rPr>
          <w:rFonts w:ascii="Arial" w:hAnsi="Arial" w:cs="Arial"/>
          <w:sz w:val="22"/>
          <w:szCs w:val="22"/>
        </w:rPr>
        <w:t>hay que tener en cuenta</w:t>
      </w:r>
      <w:r w:rsidRPr="00FF73C0">
        <w:rPr>
          <w:rFonts w:ascii="Arial" w:hAnsi="Arial" w:cs="Arial"/>
          <w:sz w:val="22"/>
          <w:szCs w:val="22"/>
        </w:rPr>
        <w:t xml:space="preserve"> </w:t>
      </w:r>
      <w:r w:rsidR="00EB61C2">
        <w:rPr>
          <w:rFonts w:ascii="Arial" w:hAnsi="Arial" w:cs="Arial"/>
          <w:sz w:val="22"/>
          <w:szCs w:val="22"/>
        </w:rPr>
        <w:t xml:space="preserve">la capacidad de procesamiento del conmutador. </w:t>
      </w:r>
      <w:r w:rsidRPr="00FF73C0">
        <w:rPr>
          <w:rFonts w:ascii="Arial" w:hAnsi="Arial" w:cs="Arial"/>
          <w:sz w:val="22"/>
          <w:szCs w:val="22"/>
        </w:rPr>
        <w:t>Vemos que M1</w:t>
      </w:r>
      <w:r w:rsidR="00EB61C2">
        <w:rPr>
          <w:rFonts w:ascii="Arial" w:hAnsi="Arial" w:cs="Arial"/>
          <w:sz w:val="22"/>
          <w:szCs w:val="22"/>
        </w:rPr>
        <w:t>b</w:t>
      </w:r>
      <w:r w:rsidRPr="00FF73C0">
        <w:rPr>
          <w:rFonts w:ascii="Arial" w:hAnsi="Arial" w:cs="Arial"/>
          <w:sz w:val="22"/>
          <w:szCs w:val="22"/>
        </w:rPr>
        <w:t xml:space="preserve"> es mejor que M1</w:t>
      </w:r>
      <w:r w:rsidR="00EB61C2">
        <w:rPr>
          <w:rFonts w:ascii="Arial" w:hAnsi="Arial" w:cs="Arial"/>
          <w:sz w:val="22"/>
          <w:szCs w:val="22"/>
        </w:rPr>
        <w:t>a</w:t>
      </w:r>
      <w:r w:rsidRPr="00FF73C0">
        <w:rPr>
          <w:rFonts w:ascii="Arial" w:hAnsi="Arial" w:cs="Arial"/>
          <w:sz w:val="22"/>
          <w:szCs w:val="22"/>
        </w:rPr>
        <w:t>, porque su umbral es mayor con una diferencia no muy significativa</w:t>
      </w:r>
      <w:r w:rsidR="00EB61C2">
        <w:rPr>
          <w:rFonts w:ascii="Arial" w:hAnsi="Arial" w:cs="Arial"/>
          <w:sz w:val="22"/>
          <w:szCs w:val="22"/>
        </w:rPr>
        <w:t xml:space="preserve"> sin embargo</w:t>
      </w:r>
      <w:r w:rsidRPr="00FF73C0">
        <w:rPr>
          <w:rFonts w:ascii="Arial" w:hAnsi="Arial" w:cs="Arial"/>
          <w:sz w:val="22"/>
          <w:szCs w:val="22"/>
        </w:rPr>
        <w:t xml:space="preserve"> la diferencia de M1</w:t>
      </w:r>
      <w:r w:rsidR="00EB61C2">
        <w:rPr>
          <w:rFonts w:ascii="Arial" w:hAnsi="Arial" w:cs="Arial"/>
          <w:sz w:val="22"/>
          <w:szCs w:val="22"/>
        </w:rPr>
        <w:t>a</w:t>
      </w:r>
      <w:r w:rsidRPr="00FF73C0">
        <w:rPr>
          <w:rFonts w:ascii="Arial" w:hAnsi="Arial" w:cs="Arial"/>
          <w:sz w:val="22"/>
          <w:szCs w:val="22"/>
        </w:rPr>
        <w:t xml:space="preserve"> a M1</w:t>
      </w:r>
      <w:r w:rsidR="00EB61C2">
        <w:rPr>
          <w:rFonts w:ascii="Arial" w:hAnsi="Arial" w:cs="Arial"/>
          <w:sz w:val="22"/>
          <w:szCs w:val="22"/>
        </w:rPr>
        <w:t>c</w:t>
      </w:r>
      <w:r w:rsidRPr="00FF73C0">
        <w:rPr>
          <w:rFonts w:ascii="Arial" w:hAnsi="Arial" w:cs="Arial"/>
          <w:sz w:val="22"/>
          <w:szCs w:val="22"/>
        </w:rPr>
        <w:t>, siendo esta de un umbral mayor, la diferencia es bastante más destacable.</w:t>
      </w:r>
      <w:r w:rsidR="00EB61C2">
        <w:rPr>
          <w:rFonts w:ascii="Arial" w:hAnsi="Arial" w:cs="Arial"/>
          <w:sz w:val="22"/>
          <w:szCs w:val="22"/>
        </w:rPr>
        <w:t xml:space="preserve"> </w:t>
      </w:r>
      <w:r w:rsidRPr="00FF73C0">
        <w:rPr>
          <w:rFonts w:ascii="Arial" w:hAnsi="Arial" w:cs="Arial"/>
          <w:sz w:val="22"/>
          <w:szCs w:val="22"/>
        </w:rPr>
        <w:t xml:space="preserve">Esto ocurre porque en el funcionamiento de </w:t>
      </w:r>
      <w:r w:rsidR="00EB61C2" w:rsidRPr="007656E2">
        <w:rPr>
          <w:rFonts w:ascii="Arial" w:hAnsi="Arial" w:cs="Arial"/>
          <w:sz w:val="22"/>
          <w:szCs w:val="22"/>
        </w:rPr>
        <w:t>“</w:t>
      </w:r>
      <w:proofErr w:type="spellStart"/>
      <w:r w:rsidR="00EB61C2" w:rsidRPr="007656E2">
        <w:rPr>
          <w:rFonts w:ascii="Arial" w:hAnsi="Arial" w:cs="Arial"/>
          <w:i/>
          <w:sz w:val="22"/>
          <w:szCs w:val="22"/>
        </w:rPr>
        <w:t>Stop&amp;Go</w:t>
      </w:r>
      <w:proofErr w:type="spellEnd"/>
      <w:r w:rsidR="00EB61C2" w:rsidRPr="007656E2">
        <w:rPr>
          <w:rFonts w:ascii="Arial" w:hAnsi="Arial" w:cs="Arial"/>
          <w:i/>
          <w:sz w:val="22"/>
          <w:szCs w:val="22"/>
        </w:rPr>
        <w:t>”</w:t>
      </w:r>
      <w:r w:rsidRPr="00FF73C0">
        <w:rPr>
          <w:rFonts w:ascii="Arial" w:hAnsi="Arial" w:cs="Arial"/>
          <w:sz w:val="22"/>
          <w:szCs w:val="22"/>
        </w:rPr>
        <w:t xml:space="preserve">, cuando llega a </w:t>
      </w:r>
      <w:proofErr w:type="spellStart"/>
      <w:r w:rsidRPr="00FF73C0">
        <w:rPr>
          <w:rFonts w:ascii="Arial" w:hAnsi="Arial" w:cs="Arial"/>
          <w:sz w:val="22"/>
          <w:szCs w:val="22"/>
        </w:rPr>
        <w:t>Xoff</w:t>
      </w:r>
      <w:proofErr w:type="spellEnd"/>
      <w:r w:rsidRPr="00FF73C0">
        <w:rPr>
          <w:rFonts w:ascii="Arial" w:hAnsi="Arial" w:cs="Arial"/>
          <w:sz w:val="22"/>
          <w:szCs w:val="22"/>
        </w:rPr>
        <w:t>, este envía un mensaje</w:t>
      </w:r>
      <w:r w:rsidR="00EB61C2">
        <w:rPr>
          <w:rFonts w:ascii="Arial" w:hAnsi="Arial" w:cs="Arial"/>
          <w:sz w:val="22"/>
          <w:szCs w:val="22"/>
        </w:rPr>
        <w:t xml:space="preserve"> de “stop”</w:t>
      </w:r>
      <w:r w:rsidRPr="00FF73C0">
        <w:rPr>
          <w:rFonts w:ascii="Arial" w:hAnsi="Arial" w:cs="Arial"/>
          <w:sz w:val="22"/>
          <w:szCs w:val="22"/>
        </w:rPr>
        <w:t xml:space="preserve"> para que el conmutador emisor par</w:t>
      </w:r>
      <w:r w:rsidR="00EB61C2">
        <w:rPr>
          <w:rFonts w:ascii="Arial" w:hAnsi="Arial" w:cs="Arial"/>
          <w:sz w:val="22"/>
          <w:szCs w:val="22"/>
        </w:rPr>
        <w:t>e</w:t>
      </w:r>
      <w:r w:rsidRPr="00FF73C0">
        <w:rPr>
          <w:rFonts w:ascii="Arial" w:hAnsi="Arial" w:cs="Arial"/>
          <w:sz w:val="22"/>
          <w:szCs w:val="22"/>
        </w:rPr>
        <w:t xml:space="preserve"> de enviar</w:t>
      </w:r>
      <w:r w:rsidR="00EB61C2">
        <w:rPr>
          <w:rFonts w:ascii="Arial" w:hAnsi="Arial" w:cs="Arial"/>
          <w:sz w:val="22"/>
          <w:szCs w:val="22"/>
        </w:rPr>
        <w:t xml:space="preserve"> mensajes</w:t>
      </w:r>
      <w:r w:rsidRPr="00FF73C0">
        <w:rPr>
          <w:rFonts w:ascii="Arial" w:hAnsi="Arial" w:cs="Arial"/>
          <w:sz w:val="22"/>
          <w:szCs w:val="22"/>
        </w:rPr>
        <w:t xml:space="preserve">. Si lo que tiene que procesar el receptor </w:t>
      </w:r>
      <w:r w:rsidR="00EB61C2">
        <w:rPr>
          <w:rFonts w:ascii="Arial" w:hAnsi="Arial" w:cs="Arial"/>
          <w:sz w:val="22"/>
          <w:szCs w:val="22"/>
        </w:rPr>
        <w:t xml:space="preserve">de los mensajes </w:t>
      </w:r>
      <w:r w:rsidRPr="00FF73C0">
        <w:rPr>
          <w:rFonts w:ascii="Arial" w:hAnsi="Arial" w:cs="Arial"/>
          <w:sz w:val="22"/>
          <w:szCs w:val="22"/>
        </w:rPr>
        <w:t xml:space="preserve">es poco, para lo que es capaz de hacer, antes de que llegue el mensaje </w:t>
      </w:r>
      <w:r w:rsidR="00EB61C2">
        <w:rPr>
          <w:rFonts w:ascii="Arial" w:hAnsi="Arial" w:cs="Arial"/>
          <w:sz w:val="22"/>
          <w:szCs w:val="22"/>
        </w:rPr>
        <w:t>de “stop”</w:t>
      </w:r>
      <w:r w:rsidR="00EB61C2">
        <w:rPr>
          <w:rFonts w:ascii="Arial" w:hAnsi="Arial" w:cs="Arial"/>
          <w:sz w:val="22"/>
          <w:szCs w:val="22"/>
        </w:rPr>
        <w:t xml:space="preserve"> </w:t>
      </w:r>
      <w:r w:rsidRPr="00FF73C0">
        <w:rPr>
          <w:rFonts w:ascii="Arial" w:hAnsi="Arial" w:cs="Arial"/>
          <w:sz w:val="22"/>
          <w:szCs w:val="22"/>
        </w:rPr>
        <w:t>al emisor</w:t>
      </w:r>
      <w:r w:rsidR="00EB61C2">
        <w:rPr>
          <w:rFonts w:ascii="Arial" w:hAnsi="Arial" w:cs="Arial"/>
          <w:sz w:val="22"/>
          <w:szCs w:val="22"/>
        </w:rPr>
        <w:t xml:space="preserve"> de los mensajes</w:t>
      </w:r>
      <w:r w:rsidRPr="00FF73C0">
        <w:rPr>
          <w:rFonts w:ascii="Arial" w:hAnsi="Arial" w:cs="Arial"/>
          <w:sz w:val="22"/>
          <w:szCs w:val="22"/>
        </w:rPr>
        <w:t xml:space="preserve">, el receptor </w:t>
      </w:r>
      <w:r w:rsidR="00EB61C2">
        <w:rPr>
          <w:rFonts w:ascii="Arial" w:hAnsi="Arial" w:cs="Arial"/>
          <w:sz w:val="22"/>
          <w:szCs w:val="22"/>
        </w:rPr>
        <w:t xml:space="preserve">puede </w:t>
      </w:r>
      <w:r w:rsidRPr="00FF73C0">
        <w:rPr>
          <w:rFonts w:ascii="Arial" w:hAnsi="Arial" w:cs="Arial"/>
          <w:sz w:val="22"/>
          <w:szCs w:val="22"/>
        </w:rPr>
        <w:t>ya ha</w:t>
      </w:r>
      <w:r w:rsidR="00EB61C2">
        <w:rPr>
          <w:rFonts w:ascii="Arial" w:hAnsi="Arial" w:cs="Arial"/>
          <w:sz w:val="22"/>
          <w:szCs w:val="22"/>
        </w:rPr>
        <w:t>ber</w:t>
      </w:r>
      <w:r w:rsidRPr="00FF73C0">
        <w:rPr>
          <w:rFonts w:ascii="Arial" w:hAnsi="Arial" w:cs="Arial"/>
          <w:sz w:val="22"/>
          <w:szCs w:val="22"/>
        </w:rPr>
        <w:t xml:space="preserve"> terminado. </w:t>
      </w:r>
      <w:r w:rsidR="00EB61C2">
        <w:rPr>
          <w:rFonts w:ascii="Arial" w:hAnsi="Arial" w:cs="Arial"/>
          <w:sz w:val="22"/>
          <w:szCs w:val="22"/>
        </w:rPr>
        <w:t>Consecuentemente esto causaría que el receptor estuviera un</w:t>
      </w:r>
      <w:r w:rsidRPr="00FF73C0">
        <w:rPr>
          <w:rFonts w:ascii="Arial" w:hAnsi="Arial" w:cs="Arial"/>
          <w:sz w:val="22"/>
          <w:szCs w:val="22"/>
        </w:rPr>
        <w:t xml:space="preserve"> tiempo parado, hasta que vuelva a recibir paquetes. </w:t>
      </w:r>
      <w:r w:rsidR="00EB61C2">
        <w:rPr>
          <w:rFonts w:ascii="Arial" w:hAnsi="Arial" w:cs="Arial"/>
          <w:sz w:val="22"/>
          <w:szCs w:val="22"/>
        </w:rPr>
        <w:t>En este sentido hay que ajustar</w:t>
      </w:r>
      <w:r w:rsidRPr="00FF73C0">
        <w:rPr>
          <w:rFonts w:ascii="Arial" w:hAnsi="Arial" w:cs="Arial"/>
          <w:sz w:val="22"/>
          <w:szCs w:val="22"/>
        </w:rPr>
        <w:t xml:space="preserve"> el umbral de </w:t>
      </w:r>
      <w:r w:rsidR="00EB61C2" w:rsidRPr="007656E2">
        <w:rPr>
          <w:rFonts w:ascii="Arial" w:hAnsi="Arial" w:cs="Arial"/>
          <w:sz w:val="22"/>
          <w:szCs w:val="22"/>
        </w:rPr>
        <w:t>“</w:t>
      </w:r>
      <w:proofErr w:type="spellStart"/>
      <w:r w:rsidR="00EB61C2" w:rsidRPr="007656E2">
        <w:rPr>
          <w:rFonts w:ascii="Arial" w:hAnsi="Arial" w:cs="Arial"/>
          <w:i/>
          <w:sz w:val="22"/>
          <w:szCs w:val="22"/>
        </w:rPr>
        <w:t>Stop&amp;Go</w:t>
      </w:r>
      <w:proofErr w:type="spellEnd"/>
      <w:r w:rsidR="00EB61C2" w:rsidRPr="007656E2">
        <w:rPr>
          <w:rFonts w:ascii="Arial" w:hAnsi="Arial" w:cs="Arial"/>
          <w:i/>
          <w:sz w:val="22"/>
          <w:szCs w:val="22"/>
        </w:rPr>
        <w:t>”</w:t>
      </w:r>
      <w:r w:rsidR="00EB61C2">
        <w:rPr>
          <w:rFonts w:ascii="Arial" w:hAnsi="Arial" w:cs="Arial"/>
          <w:i/>
          <w:sz w:val="22"/>
          <w:szCs w:val="22"/>
        </w:rPr>
        <w:t xml:space="preserve"> </w:t>
      </w:r>
      <w:r w:rsidR="00EB61C2" w:rsidRPr="00EB61C2">
        <w:rPr>
          <w:rFonts w:ascii="Arial" w:hAnsi="Arial" w:cs="Arial"/>
          <w:sz w:val="22"/>
          <w:szCs w:val="22"/>
        </w:rPr>
        <w:t>que</w:t>
      </w:r>
      <w:r w:rsidR="00EB61C2">
        <w:rPr>
          <w:rFonts w:ascii="Arial" w:hAnsi="Arial" w:cs="Arial"/>
          <w:i/>
          <w:sz w:val="22"/>
          <w:szCs w:val="22"/>
        </w:rPr>
        <w:t xml:space="preserve"> </w:t>
      </w:r>
      <w:r w:rsidRPr="00FF73C0">
        <w:rPr>
          <w:rFonts w:ascii="Arial" w:hAnsi="Arial" w:cs="Arial"/>
          <w:sz w:val="22"/>
          <w:szCs w:val="22"/>
        </w:rPr>
        <w:t xml:space="preserve">para mientras se envía el mensaje de </w:t>
      </w:r>
      <w:r w:rsidR="00EB61C2">
        <w:rPr>
          <w:rFonts w:ascii="Arial" w:hAnsi="Arial" w:cs="Arial"/>
          <w:sz w:val="22"/>
          <w:szCs w:val="22"/>
        </w:rPr>
        <w:t>stop</w:t>
      </w:r>
      <w:r w:rsidRPr="00FF73C0">
        <w:rPr>
          <w:rFonts w:ascii="Arial" w:hAnsi="Arial" w:cs="Arial"/>
          <w:sz w:val="22"/>
          <w:szCs w:val="22"/>
        </w:rPr>
        <w:t xml:space="preserve">, haya paquetes </w:t>
      </w:r>
      <w:r w:rsidR="00EB61C2">
        <w:rPr>
          <w:rFonts w:ascii="Arial" w:hAnsi="Arial" w:cs="Arial"/>
          <w:sz w:val="22"/>
          <w:szCs w:val="22"/>
        </w:rPr>
        <w:t xml:space="preserve">suficientes </w:t>
      </w:r>
      <w:r w:rsidRPr="00FF73C0">
        <w:rPr>
          <w:rFonts w:ascii="Arial" w:hAnsi="Arial" w:cs="Arial"/>
          <w:sz w:val="22"/>
          <w:szCs w:val="22"/>
        </w:rPr>
        <w:t xml:space="preserve">que procesar, </w:t>
      </w:r>
      <w:r w:rsidR="00EB61C2">
        <w:rPr>
          <w:rFonts w:ascii="Arial" w:hAnsi="Arial" w:cs="Arial"/>
          <w:sz w:val="22"/>
          <w:szCs w:val="22"/>
        </w:rPr>
        <w:t xml:space="preserve">así </w:t>
      </w:r>
      <w:r w:rsidRPr="00FF73C0">
        <w:rPr>
          <w:rFonts w:ascii="Arial" w:hAnsi="Arial" w:cs="Arial"/>
          <w:sz w:val="22"/>
          <w:szCs w:val="22"/>
        </w:rPr>
        <w:t xml:space="preserve">cuando se haya alcanzado </w:t>
      </w:r>
      <w:r w:rsidRPr="00FF73C0">
        <w:rPr>
          <w:rFonts w:ascii="Arial" w:hAnsi="Arial" w:cs="Arial"/>
          <w:sz w:val="22"/>
          <w:szCs w:val="22"/>
        </w:rPr>
        <w:lastRenderedPageBreak/>
        <w:t xml:space="preserve">el umbral de </w:t>
      </w:r>
      <w:proofErr w:type="spellStart"/>
      <w:r w:rsidRPr="00FF73C0">
        <w:rPr>
          <w:rFonts w:ascii="Arial" w:hAnsi="Arial" w:cs="Arial"/>
          <w:sz w:val="22"/>
          <w:szCs w:val="22"/>
        </w:rPr>
        <w:t>Xon</w:t>
      </w:r>
      <w:proofErr w:type="spellEnd"/>
      <w:r w:rsidRPr="00FF73C0">
        <w:rPr>
          <w:rFonts w:ascii="Arial" w:hAnsi="Arial" w:cs="Arial"/>
          <w:sz w:val="22"/>
          <w:szCs w:val="22"/>
        </w:rPr>
        <w:t xml:space="preserve"> y se envié un mensaje </w:t>
      </w:r>
      <w:r w:rsidR="00EB61C2">
        <w:rPr>
          <w:rFonts w:ascii="Arial" w:hAnsi="Arial" w:cs="Arial"/>
          <w:sz w:val="22"/>
          <w:szCs w:val="22"/>
        </w:rPr>
        <w:t xml:space="preserve">aún </w:t>
      </w:r>
      <w:r w:rsidRPr="00FF73C0">
        <w:rPr>
          <w:rFonts w:ascii="Arial" w:hAnsi="Arial" w:cs="Arial"/>
          <w:sz w:val="22"/>
          <w:szCs w:val="22"/>
        </w:rPr>
        <w:t>queden paquetes suficientes para procesar hasta que llegue el mensaje al emisor</w:t>
      </w:r>
      <w:r w:rsidR="00281551">
        <w:rPr>
          <w:rFonts w:ascii="Arial" w:hAnsi="Arial" w:cs="Arial"/>
          <w:sz w:val="22"/>
          <w:szCs w:val="22"/>
        </w:rPr>
        <w:t>.</w:t>
      </w:r>
    </w:p>
    <w:p w14:paraId="7E86494E" w14:textId="2DCFF445" w:rsidR="00FF73C0" w:rsidRPr="00281551" w:rsidRDefault="00281551" w:rsidP="00281551">
      <w:pPr>
        <w:pStyle w:val="Default"/>
        <w:spacing w:line="276" w:lineRule="auto"/>
        <w:ind w:firstLine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nuestro caso si</w:t>
      </w:r>
      <w:r w:rsidR="00FF73C0" w:rsidRPr="00FF73C0">
        <w:rPr>
          <w:rFonts w:ascii="Arial" w:hAnsi="Arial" w:cs="Arial"/>
          <w:sz w:val="22"/>
          <w:szCs w:val="22"/>
        </w:rPr>
        <w:t xml:space="preserve"> vemos el modelo M1</w:t>
      </w:r>
      <w:r>
        <w:rPr>
          <w:rFonts w:ascii="Arial" w:hAnsi="Arial" w:cs="Arial"/>
          <w:sz w:val="22"/>
          <w:szCs w:val="22"/>
        </w:rPr>
        <w:t xml:space="preserve"> original</w:t>
      </w:r>
      <w:r w:rsidR="00FF73C0" w:rsidRPr="00FF73C0">
        <w:rPr>
          <w:rFonts w:ascii="Arial" w:hAnsi="Arial" w:cs="Arial"/>
          <w:sz w:val="22"/>
          <w:szCs w:val="22"/>
        </w:rPr>
        <w:t xml:space="preserve"> es superior a la mayoría de los modelos, con un </w:t>
      </w:r>
      <w:r w:rsidRPr="007656E2">
        <w:rPr>
          <w:rFonts w:ascii="Arial" w:hAnsi="Arial" w:cs="Arial"/>
          <w:sz w:val="22"/>
          <w:szCs w:val="22"/>
        </w:rPr>
        <w:t>“</w:t>
      </w:r>
      <w:proofErr w:type="spellStart"/>
      <w:r w:rsidRPr="007656E2">
        <w:rPr>
          <w:rFonts w:ascii="Arial" w:hAnsi="Arial" w:cs="Arial"/>
          <w:i/>
          <w:sz w:val="22"/>
          <w:szCs w:val="22"/>
        </w:rPr>
        <w:t>Stop&amp;Go</w:t>
      </w:r>
      <w:proofErr w:type="spellEnd"/>
      <w:r w:rsidRPr="007656E2">
        <w:rPr>
          <w:rFonts w:ascii="Arial" w:hAnsi="Arial" w:cs="Arial"/>
          <w:i/>
          <w:sz w:val="22"/>
          <w:szCs w:val="22"/>
        </w:rPr>
        <w:t>”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="00FF73C0" w:rsidRPr="00FF73C0">
        <w:rPr>
          <w:rFonts w:ascii="Arial" w:hAnsi="Arial" w:cs="Arial"/>
          <w:sz w:val="22"/>
          <w:szCs w:val="22"/>
        </w:rPr>
        <w:t>definidos</w:t>
      </w:r>
      <w:r>
        <w:rPr>
          <w:rFonts w:ascii="Arial" w:hAnsi="Arial" w:cs="Arial"/>
          <w:sz w:val="22"/>
          <w:szCs w:val="22"/>
        </w:rPr>
        <w:t xml:space="preserve"> y esto es</w:t>
      </w:r>
      <w:r w:rsidR="00FF73C0" w:rsidRPr="00FF73C0">
        <w:rPr>
          <w:rFonts w:ascii="Arial" w:hAnsi="Arial" w:cs="Arial"/>
          <w:sz w:val="22"/>
          <w:szCs w:val="22"/>
        </w:rPr>
        <w:t xml:space="preserve"> porque, si no realizamos un buen ajuste el control de flujo, en vez mejorar los resultados, </w:t>
      </w:r>
      <w:r>
        <w:rPr>
          <w:rFonts w:ascii="Arial" w:hAnsi="Arial" w:cs="Arial"/>
          <w:sz w:val="22"/>
          <w:szCs w:val="22"/>
        </w:rPr>
        <w:t>corremos el riesgo de</w:t>
      </w:r>
      <w:r w:rsidR="00FF73C0" w:rsidRPr="00FF73C0">
        <w:rPr>
          <w:rFonts w:ascii="Arial" w:hAnsi="Arial" w:cs="Arial"/>
          <w:sz w:val="22"/>
          <w:szCs w:val="22"/>
        </w:rPr>
        <w:t xml:space="preserve"> empeora</w:t>
      </w:r>
      <w:r>
        <w:rPr>
          <w:rFonts w:ascii="Arial" w:hAnsi="Arial" w:cs="Arial"/>
          <w:sz w:val="22"/>
          <w:szCs w:val="22"/>
        </w:rPr>
        <w:t>rlos</w:t>
      </w:r>
      <w:r w:rsidR="00FF73C0" w:rsidRPr="00FF73C0">
        <w:rPr>
          <w:rFonts w:ascii="Arial" w:hAnsi="Arial" w:cs="Arial"/>
          <w:sz w:val="22"/>
          <w:szCs w:val="22"/>
        </w:rPr>
        <w:t>.</w:t>
      </w:r>
    </w:p>
    <w:p w14:paraId="2358C136" w14:textId="5BD872BD" w:rsidR="006C227A" w:rsidRDefault="000619E8" w:rsidP="005345E2">
      <w:pPr>
        <w:pStyle w:val="Ttulo1"/>
        <w:rPr>
          <w:rFonts w:ascii="Arial" w:hAnsi="Arial" w:cs="Arial"/>
        </w:rPr>
      </w:pPr>
      <w:bookmarkStart w:id="10" w:name="_Toc515651076"/>
      <w:r>
        <w:rPr>
          <w:rFonts w:ascii="Arial" w:hAnsi="Arial" w:cs="Arial"/>
        </w:rPr>
        <w:t xml:space="preserve">Opcional 2: </w:t>
      </w:r>
      <w:r w:rsidR="005345E2" w:rsidRPr="005345E2">
        <w:rPr>
          <w:rFonts w:ascii="Arial" w:hAnsi="Arial" w:cs="Arial"/>
        </w:rPr>
        <w:t xml:space="preserve">Análisis del Efecto del Tamaño de </w:t>
      </w:r>
      <w:proofErr w:type="spellStart"/>
      <w:r w:rsidR="005345E2" w:rsidRPr="005345E2">
        <w:rPr>
          <w:rFonts w:ascii="Arial" w:hAnsi="Arial" w:cs="Arial"/>
        </w:rPr>
        <w:t>Flit</w:t>
      </w:r>
      <w:proofErr w:type="spellEnd"/>
      <w:r w:rsidR="005345E2" w:rsidRPr="005345E2">
        <w:rPr>
          <w:rFonts w:ascii="Arial" w:hAnsi="Arial" w:cs="Arial"/>
        </w:rPr>
        <w:t xml:space="preserve"> en las Prestaciones</w:t>
      </w:r>
      <w:bookmarkEnd w:id="10"/>
    </w:p>
    <w:p w14:paraId="19B6B1DA" w14:textId="02FC0381" w:rsidR="00281551" w:rsidRDefault="00281551" w:rsidP="00281551"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0D3D9647" wp14:editId="384548E8">
            <wp:simplePos x="0" y="0"/>
            <wp:positionH relativeFrom="margin">
              <wp:align>center</wp:align>
            </wp:positionH>
            <wp:positionV relativeFrom="paragraph">
              <wp:posOffset>104495</wp:posOffset>
            </wp:positionV>
            <wp:extent cx="6617766" cy="3087584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766" cy="308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23177" w14:textId="2CBFF022" w:rsidR="00281551" w:rsidRDefault="00281551" w:rsidP="00281551"/>
    <w:p w14:paraId="1845BEE2" w14:textId="77D6B573" w:rsidR="00281551" w:rsidRDefault="00281551" w:rsidP="00281551"/>
    <w:p w14:paraId="3605B320" w14:textId="63A52E27" w:rsidR="00281551" w:rsidRPr="00281551" w:rsidRDefault="00281551" w:rsidP="00281551"/>
    <w:p w14:paraId="5C96680B" w14:textId="1DDAB5E3" w:rsidR="005345E2" w:rsidRDefault="005345E2" w:rsidP="005345E2">
      <w:pPr>
        <w:rPr>
          <w:rFonts w:ascii="Arial" w:hAnsi="Arial" w:cs="Arial"/>
        </w:rPr>
      </w:pPr>
    </w:p>
    <w:p w14:paraId="6A808F7E" w14:textId="33058D1C" w:rsidR="00281551" w:rsidRPr="005345E2" w:rsidRDefault="00281551" w:rsidP="005345E2">
      <w:pPr>
        <w:rPr>
          <w:rFonts w:ascii="Arial" w:hAnsi="Arial" w:cs="Arial"/>
        </w:rPr>
      </w:pPr>
    </w:p>
    <w:p w14:paraId="0B43868E" w14:textId="52983FFA" w:rsidR="005345E2" w:rsidRDefault="005345E2" w:rsidP="005345E2">
      <w:pPr>
        <w:rPr>
          <w:rFonts w:ascii="Arial" w:hAnsi="Arial" w:cs="Arial"/>
        </w:rPr>
      </w:pPr>
    </w:p>
    <w:p w14:paraId="35DB45F1" w14:textId="3CFFC0B5" w:rsidR="00281551" w:rsidRDefault="00281551" w:rsidP="005345E2">
      <w:pPr>
        <w:rPr>
          <w:rFonts w:ascii="Arial" w:hAnsi="Arial" w:cs="Arial"/>
        </w:rPr>
      </w:pPr>
    </w:p>
    <w:p w14:paraId="3A90A9A2" w14:textId="65C8E061" w:rsidR="00281551" w:rsidRDefault="00281551" w:rsidP="005345E2">
      <w:pPr>
        <w:rPr>
          <w:rFonts w:ascii="Arial" w:hAnsi="Arial" w:cs="Arial"/>
        </w:rPr>
      </w:pPr>
    </w:p>
    <w:p w14:paraId="6654CA32" w14:textId="010A6E42" w:rsidR="00281551" w:rsidRDefault="00281551" w:rsidP="005345E2">
      <w:pPr>
        <w:rPr>
          <w:rFonts w:ascii="Arial" w:hAnsi="Arial" w:cs="Arial"/>
        </w:rPr>
      </w:pPr>
    </w:p>
    <w:p w14:paraId="08348A16" w14:textId="01A1C1DB" w:rsidR="00281551" w:rsidRDefault="00281551" w:rsidP="005345E2">
      <w:pPr>
        <w:rPr>
          <w:rFonts w:ascii="Arial" w:hAnsi="Arial" w:cs="Arial"/>
        </w:rPr>
      </w:pPr>
    </w:p>
    <w:p w14:paraId="3596A93A" w14:textId="48764D9B" w:rsidR="00281551" w:rsidRDefault="00281551" w:rsidP="005345E2">
      <w:pPr>
        <w:rPr>
          <w:rFonts w:ascii="Arial" w:hAnsi="Arial" w:cs="Arial"/>
        </w:rPr>
      </w:pPr>
    </w:p>
    <w:p w14:paraId="7D8C037A" w14:textId="290FA322" w:rsidR="00281551" w:rsidRDefault="00281551" w:rsidP="005345E2">
      <w:pPr>
        <w:rPr>
          <w:rFonts w:ascii="Arial" w:hAnsi="Arial" w:cs="Arial"/>
        </w:rPr>
      </w:pPr>
    </w:p>
    <w:p w14:paraId="57F217E2" w14:textId="039CF2DF" w:rsidR="00281551" w:rsidRDefault="00281551" w:rsidP="005345E2">
      <w:pPr>
        <w:rPr>
          <w:rFonts w:ascii="Arial" w:hAnsi="Arial" w:cs="Arial"/>
        </w:rPr>
      </w:pPr>
    </w:p>
    <w:p w14:paraId="371E1035" w14:textId="53659ACB" w:rsidR="00281551" w:rsidRPr="00A63CB1" w:rsidRDefault="00A63CB1" w:rsidP="00A63CB1">
      <w:pPr>
        <w:pStyle w:val="Default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este apartado u</w:t>
      </w:r>
      <w:r>
        <w:rPr>
          <w:rFonts w:ascii="Arial" w:hAnsi="Arial" w:cs="Arial"/>
          <w:sz w:val="22"/>
          <w:szCs w:val="22"/>
        </w:rPr>
        <w:t xml:space="preserve">tilizaremos el modelo M1 con diferentes tamaños de </w:t>
      </w:r>
      <w:proofErr w:type="spellStart"/>
      <w:r>
        <w:rPr>
          <w:rFonts w:ascii="Arial" w:hAnsi="Arial" w:cs="Arial"/>
          <w:sz w:val="22"/>
          <w:szCs w:val="22"/>
        </w:rPr>
        <w:t>flit</w:t>
      </w:r>
      <w:proofErr w:type="spellEnd"/>
      <w:r>
        <w:rPr>
          <w:rFonts w:ascii="Arial" w:hAnsi="Arial" w:cs="Arial"/>
          <w:sz w:val="22"/>
          <w:szCs w:val="22"/>
        </w:rPr>
        <w:t>: 4Bytes, 8Bytes,16Bytes y 32Bytes.</w:t>
      </w:r>
    </w:p>
    <w:p w14:paraId="633B2D1F" w14:textId="47201370" w:rsidR="00501054" w:rsidRDefault="007260A1" w:rsidP="00501054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 modelo presenta mayor productividad cuando mayor es su ancho de banda y su latencia es baja porque somos capaces de enviar</w:t>
      </w:r>
      <w:r w:rsidR="00281551" w:rsidRPr="00281551">
        <w:rPr>
          <w:rFonts w:ascii="Arial" w:hAnsi="Arial" w:cs="Arial"/>
          <w:sz w:val="22"/>
          <w:szCs w:val="22"/>
        </w:rPr>
        <w:t xml:space="preserve"> o recibir </w:t>
      </w:r>
      <w:r>
        <w:rPr>
          <w:rFonts w:ascii="Arial" w:hAnsi="Arial" w:cs="Arial"/>
          <w:sz w:val="22"/>
          <w:szCs w:val="22"/>
        </w:rPr>
        <w:t xml:space="preserve">un número </w:t>
      </w:r>
      <w:r w:rsidR="00A63CB1">
        <w:rPr>
          <w:rFonts w:ascii="Arial" w:hAnsi="Arial" w:cs="Arial"/>
          <w:sz w:val="22"/>
          <w:szCs w:val="22"/>
        </w:rPr>
        <w:t xml:space="preserve">mayor </w:t>
      </w:r>
      <w:r>
        <w:rPr>
          <w:rFonts w:ascii="Arial" w:hAnsi="Arial" w:cs="Arial"/>
          <w:sz w:val="22"/>
          <w:szCs w:val="22"/>
        </w:rPr>
        <w:t>de mensajes</w:t>
      </w:r>
      <w:r w:rsidR="00281551" w:rsidRPr="00281551">
        <w:rPr>
          <w:rFonts w:ascii="Arial" w:hAnsi="Arial" w:cs="Arial"/>
          <w:sz w:val="22"/>
          <w:szCs w:val="22"/>
        </w:rPr>
        <w:t>.</w:t>
      </w:r>
      <w:r w:rsidR="00A63CB1">
        <w:rPr>
          <w:rFonts w:ascii="Arial" w:hAnsi="Arial" w:cs="Arial"/>
          <w:sz w:val="22"/>
          <w:szCs w:val="22"/>
        </w:rPr>
        <w:t xml:space="preserve"> </w:t>
      </w:r>
      <w:r w:rsidR="00A63CB1">
        <w:rPr>
          <w:rFonts w:ascii="Arial" w:hAnsi="Arial" w:cs="Arial"/>
          <w:sz w:val="22"/>
          <w:szCs w:val="22"/>
        </w:rPr>
        <w:t xml:space="preserve">Estos resultados se pueden apreciar </w:t>
      </w:r>
      <w:r w:rsidR="00A63CB1" w:rsidRPr="00281551">
        <w:rPr>
          <w:rFonts w:ascii="Arial" w:hAnsi="Arial" w:cs="Arial"/>
          <w:sz w:val="22"/>
          <w:szCs w:val="22"/>
        </w:rPr>
        <w:t xml:space="preserve">en </w:t>
      </w:r>
      <w:r w:rsidR="00A63CB1">
        <w:rPr>
          <w:rFonts w:ascii="Arial" w:hAnsi="Arial" w:cs="Arial"/>
          <w:sz w:val="22"/>
          <w:szCs w:val="22"/>
        </w:rPr>
        <w:t xml:space="preserve">el gráfico 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network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 xml:space="preserve"> byte/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A63CB1" w:rsidRPr="00A63CB1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A63CB1" w:rsidRPr="00A63CB1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="00A63CB1">
        <w:rPr>
          <w:rFonts w:ascii="Arial" w:hAnsi="Arial" w:cs="Arial"/>
          <w:sz w:val="22"/>
          <w:szCs w:val="22"/>
        </w:rPr>
        <w:t xml:space="preserve">. </w:t>
      </w:r>
      <w:r w:rsidR="00281551" w:rsidRPr="00281551">
        <w:rPr>
          <w:rFonts w:ascii="Arial" w:hAnsi="Arial" w:cs="Arial"/>
          <w:sz w:val="22"/>
          <w:szCs w:val="22"/>
        </w:rPr>
        <w:t xml:space="preserve">Si </w:t>
      </w:r>
      <w:r w:rsidR="00A63CB1">
        <w:rPr>
          <w:rFonts w:ascii="Arial" w:hAnsi="Arial" w:cs="Arial"/>
          <w:sz w:val="22"/>
          <w:szCs w:val="22"/>
        </w:rPr>
        <w:t>hablamos de</w:t>
      </w:r>
      <w:r w:rsidR="00281551" w:rsidRPr="00281551">
        <w:rPr>
          <w:rFonts w:ascii="Arial" w:hAnsi="Arial" w:cs="Arial"/>
          <w:sz w:val="22"/>
          <w:szCs w:val="22"/>
        </w:rPr>
        <w:t xml:space="preserve"> la productividad en bytes generados por tiempo, a menos tamaño de </w:t>
      </w:r>
      <w:proofErr w:type="spellStart"/>
      <w:r w:rsidR="00281551" w:rsidRPr="00281551">
        <w:rPr>
          <w:rFonts w:ascii="Arial" w:hAnsi="Arial" w:cs="Arial"/>
          <w:sz w:val="22"/>
          <w:szCs w:val="22"/>
        </w:rPr>
        <w:t>f</w:t>
      </w:r>
      <w:r w:rsidR="00A63CB1">
        <w:rPr>
          <w:rFonts w:ascii="Arial" w:hAnsi="Arial" w:cs="Arial"/>
          <w:sz w:val="22"/>
          <w:szCs w:val="22"/>
        </w:rPr>
        <w:t>l</w:t>
      </w:r>
      <w:r w:rsidR="00281551" w:rsidRPr="00281551">
        <w:rPr>
          <w:rFonts w:ascii="Arial" w:hAnsi="Arial" w:cs="Arial"/>
          <w:sz w:val="22"/>
          <w:szCs w:val="22"/>
        </w:rPr>
        <w:t>it</w:t>
      </w:r>
      <w:proofErr w:type="spellEnd"/>
      <w:r w:rsidR="00281551" w:rsidRPr="00281551">
        <w:rPr>
          <w:rFonts w:ascii="Arial" w:hAnsi="Arial" w:cs="Arial"/>
          <w:sz w:val="22"/>
          <w:szCs w:val="22"/>
        </w:rPr>
        <w:t xml:space="preserve"> </w:t>
      </w:r>
      <w:r w:rsidR="00A63CB1">
        <w:rPr>
          <w:rFonts w:ascii="Arial" w:hAnsi="Arial" w:cs="Arial"/>
          <w:sz w:val="22"/>
          <w:szCs w:val="22"/>
        </w:rPr>
        <w:t>más alta es la</w:t>
      </w:r>
      <w:r w:rsidR="00281551" w:rsidRPr="00281551">
        <w:rPr>
          <w:rFonts w:ascii="Arial" w:hAnsi="Arial" w:cs="Arial"/>
          <w:sz w:val="22"/>
          <w:szCs w:val="22"/>
        </w:rPr>
        <w:t xml:space="preserve"> latencia</w:t>
      </w:r>
      <w:r w:rsidR="00A63CB1">
        <w:rPr>
          <w:rFonts w:ascii="Arial" w:hAnsi="Arial" w:cs="Arial"/>
          <w:sz w:val="22"/>
          <w:szCs w:val="22"/>
        </w:rPr>
        <w:t>.</w:t>
      </w:r>
      <w:r w:rsidR="0098647C">
        <w:rPr>
          <w:rFonts w:ascii="Arial" w:hAnsi="Arial" w:cs="Arial"/>
          <w:sz w:val="22"/>
          <w:szCs w:val="22"/>
        </w:rPr>
        <w:t xml:space="preserve"> Sin embargo, l</w:t>
      </w:r>
      <w:r w:rsidR="00A63CB1">
        <w:rPr>
          <w:rFonts w:ascii="Arial" w:hAnsi="Arial" w:cs="Arial"/>
          <w:sz w:val="22"/>
          <w:szCs w:val="22"/>
        </w:rPr>
        <w:t>a mejoría no es tan grande cuando hablamos de ciclos</w:t>
      </w:r>
      <w:r w:rsidR="00501054">
        <w:rPr>
          <w:rFonts w:ascii="Arial" w:hAnsi="Arial" w:cs="Arial"/>
          <w:sz w:val="22"/>
          <w:szCs w:val="22"/>
        </w:rPr>
        <w:t>.</w:t>
      </w:r>
    </w:p>
    <w:p w14:paraId="23FD3701" w14:textId="77777777" w:rsidR="00501054" w:rsidRPr="00281551" w:rsidRDefault="00501054" w:rsidP="00501054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1E502889" w14:textId="495C3F3B" w:rsidR="0098647C" w:rsidRDefault="0098647C" w:rsidP="005345E2">
      <w:pPr>
        <w:rPr>
          <w:rFonts w:ascii="Arial" w:hAnsi="Arial" w:cs="Arial"/>
        </w:rPr>
      </w:pPr>
    </w:p>
    <w:p w14:paraId="72F2A102" w14:textId="77777777" w:rsidR="0098647C" w:rsidRDefault="0098647C" w:rsidP="005345E2">
      <w:pPr>
        <w:rPr>
          <w:rFonts w:ascii="Arial" w:hAnsi="Arial" w:cs="Arial"/>
        </w:rPr>
      </w:pPr>
    </w:p>
    <w:p w14:paraId="3B35BCD8" w14:textId="43DDC404" w:rsidR="005345E2" w:rsidRPr="005345E2" w:rsidRDefault="000619E8" w:rsidP="005345E2">
      <w:pPr>
        <w:pStyle w:val="Ttulo1"/>
        <w:rPr>
          <w:rFonts w:ascii="Arial" w:hAnsi="Arial" w:cs="Arial"/>
        </w:rPr>
      </w:pPr>
      <w:bookmarkStart w:id="11" w:name="_Toc515651077"/>
      <w:r>
        <w:rPr>
          <w:rFonts w:ascii="Arial" w:hAnsi="Arial" w:cs="Arial"/>
        </w:rPr>
        <w:lastRenderedPageBreak/>
        <w:t xml:space="preserve">Opcional 3: </w:t>
      </w:r>
      <w:r w:rsidR="005345E2" w:rsidRPr="005345E2">
        <w:rPr>
          <w:rFonts w:ascii="Arial" w:hAnsi="Arial" w:cs="Arial"/>
        </w:rPr>
        <w:t>Análisis del Efecto de las Frecuencia de Reloj en las Prestaciones</w:t>
      </w:r>
      <w:bookmarkEnd w:id="11"/>
    </w:p>
    <w:p w14:paraId="5D820151" w14:textId="23906725" w:rsidR="00116260" w:rsidRDefault="00116260" w:rsidP="005345E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73DE17CE" wp14:editId="09E8D198">
            <wp:simplePos x="0" y="0"/>
            <wp:positionH relativeFrom="margin">
              <wp:posOffset>111077</wp:posOffset>
            </wp:positionH>
            <wp:positionV relativeFrom="paragraph">
              <wp:posOffset>5080</wp:posOffset>
            </wp:positionV>
            <wp:extent cx="5421923" cy="5533829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68" t="662" r="169" b="-662"/>
                    <a:stretch/>
                  </pic:blipFill>
                  <pic:spPr bwMode="auto">
                    <a:xfrm>
                      <a:off x="0" y="0"/>
                      <a:ext cx="5421923" cy="553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C25A8" w14:textId="29BDE6DC" w:rsidR="00281551" w:rsidRDefault="00281551" w:rsidP="005345E2">
      <w:pPr>
        <w:rPr>
          <w:rFonts w:ascii="Arial" w:hAnsi="Arial" w:cs="Arial"/>
          <w:noProof/>
        </w:rPr>
      </w:pPr>
    </w:p>
    <w:p w14:paraId="239F6699" w14:textId="7244BCA7" w:rsidR="00281551" w:rsidRDefault="00281551" w:rsidP="005345E2">
      <w:pPr>
        <w:rPr>
          <w:rFonts w:ascii="Arial" w:hAnsi="Arial" w:cs="Arial"/>
        </w:rPr>
      </w:pPr>
    </w:p>
    <w:p w14:paraId="01FC9CE2" w14:textId="1C331518" w:rsidR="00281551" w:rsidRDefault="00281551" w:rsidP="005345E2">
      <w:pPr>
        <w:rPr>
          <w:rFonts w:ascii="Arial" w:hAnsi="Arial" w:cs="Arial"/>
        </w:rPr>
      </w:pPr>
    </w:p>
    <w:p w14:paraId="56EDEA40" w14:textId="7CD8E593" w:rsidR="00281551" w:rsidRDefault="00281551" w:rsidP="005345E2">
      <w:pPr>
        <w:rPr>
          <w:rFonts w:ascii="Arial" w:hAnsi="Arial" w:cs="Arial"/>
        </w:rPr>
      </w:pPr>
    </w:p>
    <w:p w14:paraId="441324F3" w14:textId="3DEF6D11" w:rsidR="00281551" w:rsidRDefault="00281551" w:rsidP="005345E2">
      <w:pPr>
        <w:rPr>
          <w:rFonts w:ascii="Arial" w:hAnsi="Arial" w:cs="Arial"/>
        </w:rPr>
      </w:pPr>
    </w:p>
    <w:p w14:paraId="3C513AF7" w14:textId="02F2E097" w:rsidR="00281551" w:rsidRDefault="00281551" w:rsidP="005345E2">
      <w:pPr>
        <w:rPr>
          <w:rFonts w:ascii="Arial" w:hAnsi="Arial" w:cs="Arial"/>
        </w:rPr>
      </w:pPr>
    </w:p>
    <w:p w14:paraId="7DC318E7" w14:textId="7B437538" w:rsidR="00281551" w:rsidRDefault="00281551" w:rsidP="005345E2">
      <w:pPr>
        <w:rPr>
          <w:rFonts w:ascii="Arial" w:hAnsi="Arial" w:cs="Arial"/>
        </w:rPr>
      </w:pPr>
    </w:p>
    <w:p w14:paraId="3DBFFD87" w14:textId="3C40FF03" w:rsidR="00281551" w:rsidRDefault="00281551" w:rsidP="005345E2">
      <w:pPr>
        <w:rPr>
          <w:rFonts w:ascii="Arial" w:hAnsi="Arial" w:cs="Arial"/>
        </w:rPr>
      </w:pPr>
    </w:p>
    <w:p w14:paraId="5913D6E8" w14:textId="02973BF7" w:rsidR="00281551" w:rsidRDefault="00281551" w:rsidP="005345E2">
      <w:pPr>
        <w:rPr>
          <w:rFonts w:ascii="Arial" w:hAnsi="Arial" w:cs="Arial"/>
        </w:rPr>
      </w:pPr>
    </w:p>
    <w:p w14:paraId="4C7CC1C5" w14:textId="19D8F839" w:rsidR="00281551" w:rsidRDefault="00281551" w:rsidP="005345E2">
      <w:pPr>
        <w:rPr>
          <w:rFonts w:ascii="Arial" w:hAnsi="Arial" w:cs="Arial"/>
        </w:rPr>
      </w:pPr>
    </w:p>
    <w:p w14:paraId="441DEECB" w14:textId="28CE270D" w:rsidR="005345E2" w:rsidRDefault="005345E2" w:rsidP="005345E2">
      <w:pPr>
        <w:rPr>
          <w:rFonts w:ascii="Arial" w:hAnsi="Arial" w:cs="Arial"/>
        </w:rPr>
      </w:pPr>
    </w:p>
    <w:p w14:paraId="394853E3" w14:textId="23EF5638" w:rsidR="00281551" w:rsidRDefault="00281551" w:rsidP="005345E2">
      <w:pPr>
        <w:rPr>
          <w:rFonts w:ascii="Arial" w:hAnsi="Arial" w:cs="Arial"/>
        </w:rPr>
      </w:pPr>
    </w:p>
    <w:p w14:paraId="0C508E7D" w14:textId="09771B4B" w:rsidR="00281551" w:rsidRDefault="00281551" w:rsidP="005345E2">
      <w:pPr>
        <w:rPr>
          <w:rFonts w:ascii="Arial" w:hAnsi="Arial" w:cs="Arial"/>
        </w:rPr>
      </w:pPr>
    </w:p>
    <w:p w14:paraId="395EC378" w14:textId="037DA76B" w:rsidR="00281551" w:rsidRDefault="00281551" w:rsidP="005345E2">
      <w:pPr>
        <w:rPr>
          <w:rFonts w:ascii="Arial" w:hAnsi="Arial" w:cs="Arial"/>
        </w:rPr>
      </w:pPr>
    </w:p>
    <w:p w14:paraId="068C58AA" w14:textId="4AAE174A" w:rsidR="00281551" w:rsidRDefault="00281551" w:rsidP="005345E2">
      <w:pPr>
        <w:rPr>
          <w:rFonts w:ascii="Arial" w:hAnsi="Arial" w:cs="Arial"/>
        </w:rPr>
      </w:pPr>
    </w:p>
    <w:p w14:paraId="5A020DFD" w14:textId="031AE5D3" w:rsidR="00116260" w:rsidRDefault="00116260" w:rsidP="005345E2">
      <w:pPr>
        <w:rPr>
          <w:rFonts w:ascii="Arial" w:hAnsi="Arial" w:cs="Arial"/>
        </w:rPr>
      </w:pPr>
    </w:p>
    <w:p w14:paraId="39EF9197" w14:textId="6894679C" w:rsidR="00116260" w:rsidRDefault="00116260" w:rsidP="005345E2">
      <w:pPr>
        <w:rPr>
          <w:rFonts w:ascii="Arial" w:hAnsi="Arial" w:cs="Arial"/>
        </w:rPr>
      </w:pPr>
    </w:p>
    <w:p w14:paraId="4466CAAF" w14:textId="017E02E0" w:rsidR="00116260" w:rsidRDefault="00116260" w:rsidP="005345E2">
      <w:pPr>
        <w:rPr>
          <w:rFonts w:ascii="Arial" w:hAnsi="Arial" w:cs="Arial"/>
        </w:rPr>
      </w:pPr>
    </w:p>
    <w:p w14:paraId="14F3FE4B" w14:textId="4A4E19D2" w:rsidR="00116260" w:rsidRDefault="00116260" w:rsidP="005345E2">
      <w:pPr>
        <w:rPr>
          <w:rFonts w:ascii="Arial" w:hAnsi="Arial" w:cs="Arial"/>
        </w:rPr>
      </w:pPr>
    </w:p>
    <w:p w14:paraId="186DCA90" w14:textId="7812AAA1" w:rsidR="00116260" w:rsidRDefault="00116260" w:rsidP="005345E2">
      <w:pPr>
        <w:rPr>
          <w:rFonts w:ascii="Arial" w:hAnsi="Arial" w:cs="Arial"/>
        </w:rPr>
      </w:pPr>
    </w:p>
    <w:p w14:paraId="01B7A274" w14:textId="49F854CC" w:rsidR="00116260" w:rsidRDefault="00116260" w:rsidP="005345E2">
      <w:pPr>
        <w:rPr>
          <w:rFonts w:ascii="Arial" w:hAnsi="Arial" w:cs="Arial"/>
        </w:rPr>
      </w:pPr>
    </w:p>
    <w:p w14:paraId="52A4FEA3" w14:textId="77777777" w:rsidR="00116260" w:rsidRDefault="00116260" w:rsidP="005345E2">
      <w:pPr>
        <w:rPr>
          <w:rFonts w:ascii="Arial" w:hAnsi="Arial" w:cs="Arial"/>
          <w:noProof/>
        </w:rPr>
      </w:pPr>
    </w:p>
    <w:p w14:paraId="0CDC5430" w14:textId="26958F3E" w:rsidR="00281551" w:rsidRDefault="00116260" w:rsidP="005345E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498294A8" wp14:editId="49271CBB">
            <wp:simplePos x="0" y="0"/>
            <wp:positionH relativeFrom="column">
              <wp:posOffset>164611</wp:posOffset>
            </wp:positionH>
            <wp:positionV relativeFrom="paragraph">
              <wp:posOffset>4152</wp:posOffset>
            </wp:positionV>
            <wp:extent cx="5246076" cy="281354"/>
            <wp:effectExtent l="0" t="0" r="0" b="444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" t="39264" r="11036" b="25057"/>
                    <a:stretch/>
                  </pic:blipFill>
                  <pic:spPr bwMode="auto">
                    <a:xfrm>
                      <a:off x="0" y="0"/>
                      <a:ext cx="5246076" cy="28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49909" w14:textId="726FC4CF" w:rsidR="00281551" w:rsidRDefault="00281551" w:rsidP="005345E2">
      <w:pPr>
        <w:rPr>
          <w:rFonts w:ascii="Arial" w:hAnsi="Arial" w:cs="Arial"/>
        </w:rPr>
      </w:pPr>
    </w:p>
    <w:p w14:paraId="5E4A3A61" w14:textId="77777777" w:rsidR="00E447AC" w:rsidRDefault="00B9608A" w:rsidP="00E447AC">
      <w:pPr>
        <w:pStyle w:val="Default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probamos ahora a ejecutar </w:t>
      </w:r>
      <w:r w:rsidR="001E2DBA">
        <w:rPr>
          <w:rFonts w:ascii="Arial" w:hAnsi="Arial" w:cs="Arial"/>
          <w:sz w:val="22"/>
          <w:szCs w:val="22"/>
        </w:rPr>
        <w:t>la malla M1 con diferentes frecuencias de funcionamiento observamos que</w:t>
      </w:r>
      <w:r w:rsidR="00281551" w:rsidRPr="00281551">
        <w:rPr>
          <w:rFonts w:ascii="Arial" w:hAnsi="Arial" w:cs="Arial"/>
          <w:sz w:val="22"/>
          <w:szCs w:val="22"/>
        </w:rPr>
        <w:t xml:space="preserve"> a mayor frecuencia</w:t>
      </w:r>
      <w:r w:rsidR="001E2DBA">
        <w:rPr>
          <w:rFonts w:ascii="Arial" w:hAnsi="Arial" w:cs="Arial"/>
          <w:sz w:val="22"/>
          <w:szCs w:val="22"/>
        </w:rPr>
        <w:t xml:space="preserve"> de funcionamiento</w:t>
      </w:r>
      <w:r w:rsidR="00281551" w:rsidRPr="00281551">
        <w:rPr>
          <w:rFonts w:ascii="Arial" w:hAnsi="Arial" w:cs="Arial"/>
          <w:sz w:val="22"/>
          <w:szCs w:val="22"/>
        </w:rPr>
        <w:t xml:space="preserve"> menor latencia</w:t>
      </w:r>
      <w:r w:rsidR="001E2DBA">
        <w:rPr>
          <w:rFonts w:ascii="Arial" w:hAnsi="Arial" w:cs="Arial"/>
          <w:sz w:val="22"/>
          <w:szCs w:val="22"/>
        </w:rPr>
        <w:t xml:space="preserve">, esto puede ser resultado de que </w:t>
      </w:r>
      <w:r w:rsidR="00281551" w:rsidRPr="00281551">
        <w:rPr>
          <w:rFonts w:ascii="Arial" w:hAnsi="Arial" w:cs="Arial"/>
          <w:sz w:val="22"/>
          <w:szCs w:val="22"/>
        </w:rPr>
        <w:t xml:space="preserve">tanto </w:t>
      </w:r>
      <w:r w:rsidR="001E2DBA">
        <w:rPr>
          <w:rFonts w:ascii="Arial" w:hAnsi="Arial" w:cs="Arial"/>
          <w:sz w:val="22"/>
          <w:szCs w:val="22"/>
        </w:rPr>
        <w:t xml:space="preserve">los tiempos </w:t>
      </w:r>
      <w:r w:rsidR="00281551" w:rsidRPr="00281551">
        <w:rPr>
          <w:rFonts w:ascii="Arial" w:hAnsi="Arial" w:cs="Arial"/>
          <w:sz w:val="22"/>
          <w:szCs w:val="22"/>
        </w:rPr>
        <w:t>de propagación,</w:t>
      </w:r>
      <w:r w:rsidR="001E2DBA">
        <w:rPr>
          <w:rFonts w:ascii="Arial" w:hAnsi="Arial" w:cs="Arial"/>
          <w:sz w:val="22"/>
          <w:szCs w:val="22"/>
        </w:rPr>
        <w:t xml:space="preserve"> como de</w:t>
      </w:r>
      <w:r w:rsidR="00281551" w:rsidRPr="00281551">
        <w:rPr>
          <w:rFonts w:ascii="Arial" w:hAnsi="Arial" w:cs="Arial"/>
          <w:sz w:val="22"/>
          <w:szCs w:val="22"/>
        </w:rPr>
        <w:t xml:space="preserve"> transmisión, </w:t>
      </w:r>
      <w:r w:rsidR="00E447AC">
        <w:rPr>
          <w:rFonts w:ascii="Arial" w:hAnsi="Arial" w:cs="Arial"/>
          <w:sz w:val="22"/>
          <w:szCs w:val="22"/>
        </w:rPr>
        <w:t xml:space="preserve">de </w:t>
      </w:r>
      <w:r w:rsidR="00281551" w:rsidRPr="00281551">
        <w:rPr>
          <w:rFonts w:ascii="Arial" w:hAnsi="Arial" w:cs="Arial"/>
          <w:sz w:val="22"/>
          <w:szCs w:val="22"/>
        </w:rPr>
        <w:t xml:space="preserve">recepción y </w:t>
      </w:r>
      <w:r w:rsidR="00E447AC">
        <w:rPr>
          <w:rFonts w:ascii="Arial" w:hAnsi="Arial" w:cs="Arial"/>
          <w:sz w:val="22"/>
          <w:szCs w:val="22"/>
        </w:rPr>
        <w:t xml:space="preserve">de </w:t>
      </w:r>
      <w:r w:rsidR="00281551" w:rsidRPr="00281551">
        <w:rPr>
          <w:rFonts w:ascii="Arial" w:hAnsi="Arial" w:cs="Arial"/>
          <w:sz w:val="22"/>
          <w:szCs w:val="22"/>
        </w:rPr>
        <w:t xml:space="preserve">envió son menores por el aumento de frecuencia. </w:t>
      </w:r>
    </w:p>
    <w:p w14:paraId="44DE3189" w14:textId="1E43EA9A" w:rsidR="00281551" w:rsidRPr="00281551" w:rsidRDefault="001E2DBA" w:rsidP="00E447AC">
      <w:pPr>
        <w:pStyle w:val="Default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Hablando de </w:t>
      </w:r>
      <w:r w:rsidR="00281551" w:rsidRPr="00281551">
        <w:rPr>
          <w:rFonts w:ascii="Arial" w:hAnsi="Arial" w:cs="Arial"/>
          <w:sz w:val="22"/>
          <w:szCs w:val="22"/>
        </w:rPr>
        <w:t xml:space="preserve">productividad </w:t>
      </w:r>
      <w:r>
        <w:rPr>
          <w:rFonts w:ascii="Arial" w:hAnsi="Arial" w:cs="Arial"/>
          <w:sz w:val="22"/>
          <w:szCs w:val="22"/>
        </w:rPr>
        <w:t>vemos que ocurre algo similar, c</w:t>
      </w:r>
      <w:r w:rsidR="00281551" w:rsidRPr="00281551">
        <w:rPr>
          <w:rFonts w:ascii="Arial" w:hAnsi="Arial" w:cs="Arial"/>
          <w:sz w:val="22"/>
          <w:szCs w:val="22"/>
        </w:rPr>
        <w:t>uando mayor es la frecuencia, mejores resultados en la productividad de tráfico generado en bytes por unidad de tiempo</w:t>
      </w:r>
      <w:r w:rsidR="00E447AC">
        <w:rPr>
          <w:rFonts w:ascii="Arial" w:hAnsi="Arial" w:cs="Arial"/>
          <w:sz w:val="22"/>
          <w:szCs w:val="22"/>
        </w:rPr>
        <w:t xml:space="preserve"> obtenemos</w:t>
      </w:r>
      <w:r w:rsidR="00281551" w:rsidRPr="00281551">
        <w:rPr>
          <w:rFonts w:ascii="Arial" w:hAnsi="Arial" w:cs="Arial"/>
          <w:sz w:val="22"/>
          <w:szCs w:val="22"/>
        </w:rPr>
        <w:t xml:space="preserve">. En la misma unidad de tiempo, si somos </w:t>
      </w:r>
      <w:r w:rsidR="00281551" w:rsidRPr="00281551">
        <w:rPr>
          <w:rFonts w:ascii="Arial" w:hAnsi="Arial" w:cs="Arial"/>
          <w:sz w:val="22"/>
          <w:szCs w:val="22"/>
        </w:rPr>
        <w:t>más</w:t>
      </w:r>
      <w:r w:rsidR="00281551" w:rsidRPr="00281551">
        <w:rPr>
          <w:rFonts w:ascii="Arial" w:hAnsi="Arial" w:cs="Arial"/>
          <w:sz w:val="22"/>
          <w:szCs w:val="22"/>
        </w:rPr>
        <w:t xml:space="preserve"> rápidos en producir o en enviar, generamos más tráfico con el mismo tiempo.</w:t>
      </w:r>
    </w:p>
    <w:sectPr w:rsidR="00281551" w:rsidRPr="00281551"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ADBE2" w14:textId="77777777" w:rsidR="001E35D0" w:rsidRDefault="001E35D0">
      <w:pPr>
        <w:spacing w:after="0"/>
      </w:pPr>
      <w:r>
        <w:separator/>
      </w:r>
    </w:p>
  </w:endnote>
  <w:endnote w:type="continuationSeparator" w:id="0">
    <w:p w14:paraId="7173ED42" w14:textId="77777777" w:rsidR="001E35D0" w:rsidRDefault="001E35D0">
      <w:pPr>
        <w:spacing w:after="0"/>
      </w:pPr>
      <w:r>
        <w:continuationSeparator/>
      </w:r>
    </w:p>
  </w:endnote>
  <w:endnote w:type="continuationNotice" w:id="1">
    <w:p w14:paraId="51410D3D" w14:textId="77777777" w:rsidR="001E35D0" w:rsidRDefault="001E35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1A5C9" w14:textId="6EC43017" w:rsidR="00B04460" w:rsidRDefault="00B04460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Página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 w:rsidR="0005737D">
      <w:rPr>
        <w:noProof/>
        <w:color w:val="264356" w:themeColor="text2" w:themeShade="BF"/>
        <w:sz w:val="24"/>
        <w:szCs w:val="24"/>
      </w:rPr>
      <w:t>5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 w:rsidR="0005737D">
      <w:rPr>
        <w:noProof/>
        <w:color w:val="264356" w:themeColor="text2" w:themeShade="BF"/>
        <w:sz w:val="24"/>
        <w:szCs w:val="24"/>
      </w:rPr>
      <w:t>5</w:t>
    </w:r>
    <w:r>
      <w:rPr>
        <w:color w:val="264356" w:themeColor="text2" w:themeShade="BF"/>
        <w:sz w:val="24"/>
        <w:szCs w:val="24"/>
      </w:rPr>
      <w:fldChar w:fldCharType="end"/>
    </w:r>
  </w:p>
  <w:p w14:paraId="0871D8A1" w14:textId="77777777" w:rsidR="00B04460" w:rsidRDefault="00B044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EA36A" w14:textId="77777777" w:rsidR="001E35D0" w:rsidRDefault="001E35D0">
      <w:pPr>
        <w:spacing w:after="0"/>
      </w:pPr>
      <w:r>
        <w:separator/>
      </w:r>
    </w:p>
  </w:footnote>
  <w:footnote w:type="continuationSeparator" w:id="0">
    <w:p w14:paraId="02362562" w14:textId="77777777" w:rsidR="001E35D0" w:rsidRDefault="001E35D0">
      <w:pPr>
        <w:spacing w:after="0"/>
      </w:pPr>
      <w:r>
        <w:continuationSeparator/>
      </w:r>
    </w:p>
  </w:footnote>
  <w:footnote w:type="continuationNotice" w:id="1">
    <w:p w14:paraId="53135143" w14:textId="77777777" w:rsidR="001E35D0" w:rsidRDefault="001E35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643"/>
    <w:rsid w:val="00005C47"/>
    <w:rsid w:val="00016A48"/>
    <w:rsid w:val="0002423A"/>
    <w:rsid w:val="000305D6"/>
    <w:rsid w:val="0004430E"/>
    <w:rsid w:val="0005737D"/>
    <w:rsid w:val="00060A9B"/>
    <w:rsid w:val="000619E8"/>
    <w:rsid w:val="000629C2"/>
    <w:rsid w:val="00066685"/>
    <w:rsid w:val="0009140E"/>
    <w:rsid w:val="00094C8A"/>
    <w:rsid w:val="000952FC"/>
    <w:rsid w:val="000C7921"/>
    <w:rsid w:val="000E5097"/>
    <w:rsid w:val="000E528E"/>
    <w:rsid w:val="0010466C"/>
    <w:rsid w:val="00112E64"/>
    <w:rsid w:val="00116260"/>
    <w:rsid w:val="00120230"/>
    <w:rsid w:val="00131F8C"/>
    <w:rsid w:val="00133B96"/>
    <w:rsid w:val="00152F7A"/>
    <w:rsid w:val="00170239"/>
    <w:rsid w:val="00176BEE"/>
    <w:rsid w:val="001A5108"/>
    <w:rsid w:val="001D3991"/>
    <w:rsid w:val="001E2DBA"/>
    <w:rsid w:val="001E35D0"/>
    <w:rsid w:val="001E6902"/>
    <w:rsid w:val="0020327F"/>
    <w:rsid w:val="0020529F"/>
    <w:rsid w:val="00214C09"/>
    <w:rsid w:val="00235146"/>
    <w:rsid w:val="00247C0F"/>
    <w:rsid w:val="00257522"/>
    <w:rsid w:val="00273CB5"/>
    <w:rsid w:val="00275102"/>
    <w:rsid w:val="00281551"/>
    <w:rsid w:val="00284D96"/>
    <w:rsid w:val="00286FD9"/>
    <w:rsid w:val="00296BF9"/>
    <w:rsid w:val="002A2CF0"/>
    <w:rsid w:val="002A5F95"/>
    <w:rsid w:val="002A703A"/>
    <w:rsid w:val="002C7CFB"/>
    <w:rsid w:val="002E74EB"/>
    <w:rsid w:val="003308DD"/>
    <w:rsid w:val="00330BB1"/>
    <w:rsid w:val="00331B47"/>
    <w:rsid w:val="003474BC"/>
    <w:rsid w:val="003614F4"/>
    <w:rsid w:val="0036479C"/>
    <w:rsid w:val="00374E7C"/>
    <w:rsid w:val="00376B99"/>
    <w:rsid w:val="003A16E4"/>
    <w:rsid w:val="003A6891"/>
    <w:rsid w:val="003C3B2A"/>
    <w:rsid w:val="003E0C0A"/>
    <w:rsid w:val="003E2330"/>
    <w:rsid w:val="004250B2"/>
    <w:rsid w:val="004354E6"/>
    <w:rsid w:val="00460CFE"/>
    <w:rsid w:val="004801EA"/>
    <w:rsid w:val="004A4337"/>
    <w:rsid w:val="004A7C05"/>
    <w:rsid w:val="004B3C2D"/>
    <w:rsid w:val="004C78EC"/>
    <w:rsid w:val="004D76B0"/>
    <w:rsid w:val="004E5B93"/>
    <w:rsid w:val="004F4415"/>
    <w:rsid w:val="004F60BA"/>
    <w:rsid w:val="00501054"/>
    <w:rsid w:val="00507304"/>
    <w:rsid w:val="00515C84"/>
    <w:rsid w:val="005324D6"/>
    <w:rsid w:val="00532748"/>
    <w:rsid w:val="005345E2"/>
    <w:rsid w:val="00536FCC"/>
    <w:rsid w:val="0054476C"/>
    <w:rsid w:val="00550643"/>
    <w:rsid w:val="0059316E"/>
    <w:rsid w:val="005A2C82"/>
    <w:rsid w:val="005A78B4"/>
    <w:rsid w:val="005B2602"/>
    <w:rsid w:val="005C7AC0"/>
    <w:rsid w:val="005D54F7"/>
    <w:rsid w:val="00610221"/>
    <w:rsid w:val="006356E1"/>
    <w:rsid w:val="00642F22"/>
    <w:rsid w:val="00654781"/>
    <w:rsid w:val="00656536"/>
    <w:rsid w:val="006566AC"/>
    <w:rsid w:val="00687681"/>
    <w:rsid w:val="006A6B0A"/>
    <w:rsid w:val="006C0D51"/>
    <w:rsid w:val="006C227A"/>
    <w:rsid w:val="006E1A0F"/>
    <w:rsid w:val="006F1495"/>
    <w:rsid w:val="006F4D07"/>
    <w:rsid w:val="007260A1"/>
    <w:rsid w:val="00727B6D"/>
    <w:rsid w:val="00731EE8"/>
    <w:rsid w:val="0073306A"/>
    <w:rsid w:val="00744D8F"/>
    <w:rsid w:val="00745505"/>
    <w:rsid w:val="00747C59"/>
    <w:rsid w:val="00752238"/>
    <w:rsid w:val="00756492"/>
    <w:rsid w:val="00761C92"/>
    <w:rsid w:val="007656E2"/>
    <w:rsid w:val="00772C29"/>
    <w:rsid w:val="00781D0A"/>
    <w:rsid w:val="007927CE"/>
    <w:rsid w:val="007A0C77"/>
    <w:rsid w:val="007B691D"/>
    <w:rsid w:val="007D0544"/>
    <w:rsid w:val="007D119F"/>
    <w:rsid w:val="007E2B30"/>
    <w:rsid w:val="007F02C9"/>
    <w:rsid w:val="007F65E6"/>
    <w:rsid w:val="008039B4"/>
    <w:rsid w:val="00803D36"/>
    <w:rsid w:val="0083752C"/>
    <w:rsid w:val="00840167"/>
    <w:rsid w:val="00857E08"/>
    <w:rsid w:val="00870690"/>
    <w:rsid w:val="00885E2E"/>
    <w:rsid w:val="008A0E5B"/>
    <w:rsid w:val="008A3DBF"/>
    <w:rsid w:val="008C61D0"/>
    <w:rsid w:val="009604AC"/>
    <w:rsid w:val="00964228"/>
    <w:rsid w:val="0098615A"/>
    <w:rsid w:val="0098647C"/>
    <w:rsid w:val="009A2872"/>
    <w:rsid w:val="009A3D52"/>
    <w:rsid w:val="009D4A2D"/>
    <w:rsid w:val="009D5DE9"/>
    <w:rsid w:val="009F0DE1"/>
    <w:rsid w:val="009F2E97"/>
    <w:rsid w:val="009F4B31"/>
    <w:rsid w:val="00A2380A"/>
    <w:rsid w:val="00A33C6C"/>
    <w:rsid w:val="00A36319"/>
    <w:rsid w:val="00A55FA8"/>
    <w:rsid w:val="00A56E48"/>
    <w:rsid w:val="00A63CB1"/>
    <w:rsid w:val="00A7006D"/>
    <w:rsid w:val="00A76347"/>
    <w:rsid w:val="00AA7931"/>
    <w:rsid w:val="00B03D35"/>
    <w:rsid w:val="00B04460"/>
    <w:rsid w:val="00B60E85"/>
    <w:rsid w:val="00B80B31"/>
    <w:rsid w:val="00B9608A"/>
    <w:rsid w:val="00BA26C8"/>
    <w:rsid w:val="00BA56E1"/>
    <w:rsid w:val="00BA599E"/>
    <w:rsid w:val="00BB069A"/>
    <w:rsid w:val="00BD692E"/>
    <w:rsid w:val="00BF1C82"/>
    <w:rsid w:val="00C028A6"/>
    <w:rsid w:val="00C25B2A"/>
    <w:rsid w:val="00C324F3"/>
    <w:rsid w:val="00C3347C"/>
    <w:rsid w:val="00C35E38"/>
    <w:rsid w:val="00C84463"/>
    <w:rsid w:val="00CB0D6A"/>
    <w:rsid w:val="00CB2F05"/>
    <w:rsid w:val="00CC5DB5"/>
    <w:rsid w:val="00CD010B"/>
    <w:rsid w:val="00CD77F0"/>
    <w:rsid w:val="00CF5577"/>
    <w:rsid w:val="00D0466F"/>
    <w:rsid w:val="00D15EEA"/>
    <w:rsid w:val="00D32F9F"/>
    <w:rsid w:val="00D371F6"/>
    <w:rsid w:val="00D71064"/>
    <w:rsid w:val="00D81FC5"/>
    <w:rsid w:val="00D958BF"/>
    <w:rsid w:val="00D96D16"/>
    <w:rsid w:val="00DB1328"/>
    <w:rsid w:val="00DB38BC"/>
    <w:rsid w:val="00E01302"/>
    <w:rsid w:val="00E112CF"/>
    <w:rsid w:val="00E16EBD"/>
    <w:rsid w:val="00E447AC"/>
    <w:rsid w:val="00E72829"/>
    <w:rsid w:val="00E821ED"/>
    <w:rsid w:val="00E97F00"/>
    <w:rsid w:val="00EA299E"/>
    <w:rsid w:val="00EB2A1E"/>
    <w:rsid w:val="00EB60D2"/>
    <w:rsid w:val="00EB61C2"/>
    <w:rsid w:val="00F16F05"/>
    <w:rsid w:val="00F26506"/>
    <w:rsid w:val="00F27CF4"/>
    <w:rsid w:val="00F27D2B"/>
    <w:rsid w:val="00F426AD"/>
    <w:rsid w:val="00F45B5A"/>
    <w:rsid w:val="00F54529"/>
    <w:rsid w:val="00F55B75"/>
    <w:rsid w:val="00F63164"/>
    <w:rsid w:val="00F70A1B"/>
    <w:rsid w:val="00F87DF5"/>
    <w:rsid w:val="00FA6E93"/>
    <w:rsid w:val="00FB784E"/>
    <w:rsid w:val="00FF497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43DB"/>
  <w15:docId w15:val="{BD98139C-9DE2-44B1-8CA6-4EA0A038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9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8B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8BF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F73C0"/>
    <w:pPr>
      <w:tabs>
        <w:tab w:val="right" w:leader="dot" w:pos="9350"/>
      </w:tabs>
      <w:spacing w:after="1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58BF"/>
    <w:pPr>
      <w:spacing w:after="0" w:line="240" w:lineRule="auto"/>
      <w:ind w:left="1890" w:hanging="210"/>
    </w:pPr>
  </w:style>
  <w:style w:type="paragraph" w:styleId="TDC2">
    <w:name w:val="toc 2"/>
    <w:basedOn w:val="Normal"/>
    <w:next w:val="Normal"/>
    <w:autoRedefine/>
    <w:uiPriority w:val="39"/>
    <w:unhideWhenUsed/>
    <w:rsid w:val="00D958BF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D958BF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9F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F4D07"/>
    <w:rPr>
      <w:color w:val="808080"/>
    </w:rPr>
  </w:style>
  <w:style w:type="paragraph" w:customStyle="1" w:styleId="Default">
    <w:name w:val="Default"/>
    <w:rsid w:val="007D0544"/>
    <w:pPr>
      <w:autoSpaceDE w:val="0"/>
      <w:autoSpaceDN w:val="0"/>
      <w:adjustRightInd w:val="0"/>
      <w:spacing w:after="0" w:line="240" w:lineRule="auto"/>
      <w:jc w:val="left"/>
    </w:pPr>
    <w:rPr>
      <w:rFonts w:ascii="Corbel" w:hAnsi="Corbel" w:cs="Corbe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m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6FE64-E588-4D80-B74A-BB46E0F7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431</TotalTime>
  <Pages>9</Pages>
  <Words>1272</Words>
  <Characters>6997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Jose Martinez Baños</dc:creator>
  <cp:keywords/>
  <cp:lastModifiedBy>Manel Lurbe Sempere</cp:lastModifiedBy>
  <cp:revision>58</cp:revision>
  <cp:lastPrinted>2018-06-01T19:15:00Z</cp:lastPrinted>
  <dcterms:created xsi:type="dcterms:W3CDTF">2018-03-15T18:15:00Z</dcterms:created>
  <dcterms:modified xsi:type="dcterms:W3CDTF">2018-06-01T19:16:00Z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